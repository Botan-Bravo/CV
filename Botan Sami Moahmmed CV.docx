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D76D9" w14:textId="77777777" w:rsidR="00D06709" w:rsidRPr="00DF1CB4" w:rsidRDefault="00D06709" w:rsidP="00DF1CB4">
      <w:pPr>
        <w:rPr>
          <w:sz w:val="8"/>
          <w:szCs w:val="1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2"/>
        <w:gridCol w:w="284"/>
        <w:gridCol w:w="141"/>
        <w:gridCol w:w="2130"/>
        <w:gridCol w:w="138"/>
        <w:gridCol w:w="284"/>
        <w:gridCol w:w="142"/>
        <w:gridCol w:w="2126"/>
        <w:gridCol w:w="142"/>
        <w:gridCol w:w="317"/>
        <w:gridCol w:w="142"/>
        <w:gridCol w:w="958"/>
        <w:gridCol w:w="284"/>
        <w:gridCol w:w="850"/>
        <w:gridCol w:w="142"/>
        <w:gridCol w:w="317"/>
        <w:gridCol w:w="142"/>
        <w:gridCol w:w="2092"/>
        <w:gridCol w:w="17"/>
      </w:tblGrid>
      <w:tr w:rsidR="00AD0DDD" w14:paraId="1CAA9379" w14:textId="77777777" w:rsidTr="00192860">
        <w:trPr>
          <w:trHeight w:val="1810"/>
        </w:trPr>
        <w:tc>
          <w:tcPr>
            <w:tcW w:w="10790" w:type="dxa"/>
            <w:gridSpan w:val="19"/>
            <w:tcBorders>
              <w:bottom w:val="single" w:sz="24" w:space="0" w:color="2C3B57" w:themeColor="text2"/>
            </w:tcBorders>
          </w:tcPr>
          <w:p w14:paraId="37654118" w14:textId="04F9DD99" w:rsidR="00AD0DDD" w:rsidRDefault="00063BF3" w:rsidP="00DF1CB4">
            <w:pPr>
              <w:pStyle w:val="Heading1"/>
            </w:pPr>
            <w:r>
              <w:t>Botan Sami Moahmmed</w:t>
            </w:r>
          </w:p>
          <w:p w14:paraId="427EFC87" w14:textId="35772039" w:rsidR="00AD0DDD" w:rsidRPr="00AD0DDD" w:rsidRDefault="00063BF3" w:rsidP="00DF1CB4">
            <w:pPr>
              <w:pStyle w:val="Heading2"/>
            </w:pPr>
            <w:r>
              <w:t>IT/Bussiness field</w:t>
            </w:r>
          </w:p>
        </w:tc>
      </w:tr>
      <w:tr w:rsidR="00AD0DDD" w14:paraId="27F5ADE4" w14:textId="77777777" w:rsidTr="00192860">
        <w:trPr>
          <w:trHeight w:val="149"/>
        </w:trPr>
        <w:tc>
          <w:tcPr>
            <w:tcW w:w="10790" w:type="dxa"/>
            <w:gridSpan w:val="19"/>
            <w:tcBorders>
              <w:top w:val="single" w:sz="24" w:space="0" w:color="2C3B57" w:themeColor="text2"/>
            </w:tcBorders>
            <w:vAlign w:val="center"/>
          </w:tcPr>
          <w:p w14:paraId="56E846EC" w14:textId="77777777" w:rsidR="00AD0DDD" w:rsidRDefault="00AD0DDD" w:rsidP="00DF1CB4"/>
        </w:tc>
      </w:tr>
      <w:tr w:rsidR="005F5561" w14:paraId="6718FF0C" w14:textId="77777777" w:rsidTr="00192860">
        <w:trPr>
          <w:gridAfter w:val="1"/>
          <w:wAfter w:w="17" w:type="dxa"/>
          <w:trHeight w:val="314"/>
        </w:trPr>
        <w:tc>
          <w:tcPr>
            <w:tcW w:w="142" w:type="dxa"/>
            <w:vAlign w:val="center"/>
          </w:tcPr>
          <w:p w14:paraId="171CDBB9" w14:textId="77777777" w:rsidR="005F5561" w:rsidRPr="00D06709" w:rsidRDefault="005F5561" w:rsidP="00DF1CB4"/>
        </w:tc>
        <w:tc>
          <w:tcPr>
            <w:tcW w:w="284" w:type="dxa"/>
            <w:shd w:val="clear" w:color="auto" w:fill="2C3B57" w:themeFill="text2"/>
            <w:vAlign w:val="center"/>
          </w:tcPr>
          <w:p w14:paraId="4925FE28" w14:textId="77777777" w:rsidR="005F5561" w:rsidRPr="00DF1CB4" w:rsidRDefault="005F5561" w:rsidP="00DF1CB4">
            <w:pPr>
              <w:jc w:val="center"/>
              <w:rPr>
                <w:rStyle w:val="Emphasis"/>
              </w:rPr>
            </w:pPr>
            <w:r w:rsidRPr="00DF1CB4">
              <w:rPr>
                <w:rStyle w:val="Emphasis"/>
              </w:rPr>
              <w:t>P</w:t>
            </w:r>
          </w:p>
        </w:tc>
        <w:tc>
          <w:tcPr>
            <w:tcW w:w="141" w:type="dxa"/>
            <w:vAlign w:val="center"/>
          </w:tcPr>
          <w:p w14:paraId="519415FA" w14:textId="77777777" w:rsidR="005F5561" w:rsidRPr="00D06709" w:rsidRDefault="005F5561" w:rsidP="00DF1CB4"/>
        </w:tc>
        <w:tc>
          <w:tcPr>
            <w:tcW w:w="2130" w:type="dxa"/>
            <w:vAlign w:val="center"/>
          </w:tcPr>
          <w:p w14:paraId="391C02AB" w14:textId="5C62DBF7" w:rsidR="005F5561" w:rsidRPr="00FA4DB0" w:rsidRDefault="00784A18" w:rsidP="00DF1CB4">
            <w:r>
              <w:t>[0770 105 2008]</w:t>
            </w:r>
          </w:p>
        </w:tc>
        <w:tc>
          <w:tcPr>
            <w:tcW w:w="138" w:type="dxa"/>
            <w:vAlign w:val="center"/>
          </w:tcPr>
          <w:p w14:paraId="029F34B7" w14:textId="77777777" w:rsidR="005F5561" w:rsidRDefault="005F5561" w:rsidP="00DF1CB4"/>
        </w:tc>
        <w:tc>
          <w:tcPr>
            <w:tcW w:w="284" w:type="dxa"/>
            <w:shd w:val="clear" w:color="auto" w:fill="2C3B57" w:themeFill="text2"/>
            <w:vAlign w:val="center"/>
          </w:tcPr>
          <w:p w14:paraId="30B5F4BF" w14:textId="77777777" w:rsidR="005F5561" w:rsidRPr="00DF1CB4" w:rsidRDefault="00AD6FA4" w:rsidP="00DF1CB4">
            <w:pPr>
              <w:jc w:val="center"/>
              <w:rPr>
                <w:rStyle w:val="Emphasis"/>
              </w:rPr>
            </w:pPr>
            <w:r w:rsidRPr="00DF1CB4">
              <w:rPr>
                <w:rStyle w:val="Emphasis"/>
              </w:rPr>
              <w:t>E</w:t>
            </w:r>
          </w:p>
        </w:tc>
        <w:tc>
          <w:tcPr>
            <w:tcW w:w="142" w:type="dxa"/>
            <w:vAlign w:val="center"/>
          </w:tcPr>
          <w:p w14:paraId="4F7B19EE" w14:textId="77777777" w:rsidR="005F5561" w:rsidRDefault="005F5561" w:rsidP="00DF1CB4"/>
        </w:tc>
        <w:tc>
          <w:tcPr>
            <w:tcW w:w="2126" w:type="dxa"/>
            <w:vAlign w:val="center"/>
          </w:tcPr>
          <w:p w14:paraId="409EA870" w14:textId="46591DD3" w:rsidR="005F5561" w:rsidRPr="00FA4DB0" w:rsidRDefault="00532150" w:rsidP="00DF1CB4">
            <w:r w:rsidRPr="00532150">
              <w:rPr>
                <w:sz w:val="18"/>
                <w:szCs w:val="22"/>
              </w:rPr>
              <w:t>[BotanBravo@my.com]</w:t>
            </w:r>
          </w:p>
        </w:tc>
        <w:tc>
          <w:tcPr>
            <w:tcW w:w="142" w:type="dxa"/>
            <w:vAlign w:val="center"/>
          </w:tcPr>
          <w:p w14:paraId="21B09686" w14:textId="77777777" w:rsidR="005F5561" w:rsidRDefault="005F5561" w:rsidP="00DF1CB4"/>
        </w:tc>
        <w:tc>
          <w:tcPr>
            <w:tcW w:w="317" w:type="dxa"/>
            <w:shd w:val="clear" w:color="auto" w:fill="2C3B57" w:themeFill="text2"/>
            <w:vAlign w:val="center"/>
          </w:tcPr>
          <w:p w14:paraId="0E8B5140" w14:textId="77777777" w:rsidR="005F5561" w:rsidRPr="00DF1CB4" w:rsidRDefault="00AD6FA4" w:rsidP="00DF1CB4">
            <w:pPr>
              <w:jc w:val="center"/>
              <w:rPr>
                <w:rStyle w:val="Emphasis"/>
              </w:rPr>
            </w:pPr>
            <w:r w:rsidRPr="00DF1CB4">
              <w:rPr>
                <w:rStyle w:val="Emphasis"/>
              </w:rPr>
              <w:t>A</w:t>
            </w:r>
          </w:p>
        </w:tc>
        <w:tc>
          <w:tcPr>
            <w:tcW w:w="142" w:type="dxa"/>
            <w:vAlign w:val="center"/>
          </w:tcPr>
          <w:p w14:paraId="11B8AB11" w14:textId="77777777" w:rsidR="005F5561" w:rsidRDefault="005F5561" w:rsidP="00DF1CB4"/>
        </w:tc>
        <w:tc>
          <w:tcPr>
            <w:tcW w:w="2092" w:type="dxa"/>
            <w:gridSpan w:val="3"/>
            <w:vAlign w:val="center"/>
          </w:tcPr>
          <w:p w14:paraId="74876218" w14:textId="4904D0EE" w:rsidR="005F5561" w:rsidRPr="00FA4DB0" w:rsidRDefault="00532150" w:rsidP="00DF1CB4">
            <w:r>
              <w:t>[Suli – White City]</w:t>
            </w:r>
          </w:p>
        </w:tc>
        <w:tc>
          <w:tcPr>
            <w:tcW w:w="142" w:type="dxa"/>
            <w:vAlign w:val="center"/>
          </w:tcPr>
          <w:p w14:paraId="08CB3865" w14:textId="77777777" w:rsidR="005F5561" w:rsidRDefault="005F5561" w:rsidP="00DF1CB4"/>
        </w:tc>
        <w:tc>
          <w:tcPr>
            <w:tcW w:w="317" w:type="dxa"/>
            <w:shd w:val="clear" w:color="auto" w:fill="2C3B57" w:themeFill="text2"/>
            <w:vAlign w:val="center"/>
          </w:tcPr>
          <w:p w14:paraId="773F2FF6" w14:textId="3E3560CB" w:rsidR="005F5561" w:rsidRPr="00DF1CB4" w:rsidRDefault="00532150" w:rsidP="00532150">
            <w:pPr>
              <w:jc w:val="center"/>
              <w:rPr>
                <w:rStyle w:val="Emphasis"/>
              </w:rPr>
            </w:pPr>
            <w:r>
              <w:rPr>
                <w:rStyle w:val="Emphasis"/>
              </w:rPr>
              <w:t>FB</w:t>
            </w:r>
          </w:p>
        </w:tc>
        <w:tc>
          <w:tcPr>
            <w:tcW w:w="142" w:type="dxa"/>
            <w:vAlign w:val="center"/>
          </w:tcPr>
          <w:p w14:paraId="4E1FF630" w14:textId="77777777" w:rsidR="005F5561" w:rsidRDefault="005F5561" w:rsidP="00DF1CB4"/>
        </w:tc>
        <w:tc>
          <w:tcPr>
            <w:tcW w:w="2092" w:type="dxa"/>
            <w:vAlign w:val="center"/>
          </w:tcPr>
          <w:p w14:paraId="3B347929" w14:textId="7931FE4E" w:rsidR="005F5561" w:rsidRPr="00FA4DB0" w:rsidRDefault="00532150" w:rsidP="00DF1CB4">
            <w:r>
              <w:t>[Botan Bravo]</w:t>
            </w:r>
          </w:p>
        </w:tc>
      </w:tr>
      <w:tr w:rsidR="00AD0DDD" w14:paraId="452A2CF9" w14:textId="77777777" w:rsidTr="00192860">
        <w:trPr>
          <w:trHeight w:val="161"/>
        </w:trPr>
        <w:tc>
          <w:tcPr>
            <w:tcW w:w="10790" w:type="dxa"/>
            <w:gridSpan w:val="19"/>
            <w:tcBorders>
              <w:bottom w:val="single" w:sz="24" w:space="0" w:color="CADEE5" w:themeColor="background2"/>
            </w:tcBorders>
            <w:vAlign w:val="center"/>
          </w:tcPr>
          <w:p w14:paraId="44FD5171" w14:textId="77777777" w:rsidR="00AD0DDD" w:rsidRDefault="00AD0DDD" w:rsidP="00DF1CB4"/>
        </w:tc>
      </w:tr>
      <w:tr w:rsidR="00560EA0" w14:paraId="0D3AACAC" w14:textId="77777777" w:rsidTr="00192860">
        <w:trPr>
          <w:trHeight w:val="174"/>
        </w:trPr>
        <w:tc>
          <w:tcPr>
            <w:tcW w:w="6946" w:type="dxa"/>
            <w:gridSpan w:val="12"/>
            <w:vMerge w:val="restart"/>
            <w:tcBorders>
              <w:top w:val="single" w:sz="24" w:space="0" w:color="CADEE5" w:themeColor="background2"/>
              <w:bottom w:val="single" w:sz="8" w:space="0" w:color="2C3B57" w:themeColor="text2"/>
            </w:tcBorders>
            <w:vAlign w:val="bottom"/>
          </w:tcPr>
          <w:p w14:paraId="7E0C2CE3" w14:textId="77777777" w:rsidR="00560EA0" w:rsidRPr="005F5561" w:rsidRDefault="007D0034" w:rsidP="00DF1CB4">
            <w:pPr>
              <w:pStyle w:val="Heading3"/>
            </w:pPr>
            <w:sdt>
              <w:sdtPr>
                <w:id w:val="723336852"/>
                <w:placeholder>
                  <w:docPart w:val="4DBF074FD31641B5933B81636DEEBFB2"/>
                </w:placeholder>
                <w:temporary/>
                <w:showingPlcHdr/>
                <w15:appearance w15:val="hidden"/>
              </w:sdtPr>
              <w:sdtEndPr/>
              <w:sdtContent>
                <w:r w:rsidR="00FA4DB0" w:rsidRPr="005F5561">
                  <w:t>Objective</w:t>
                </w:r>
              </w:sdtContent>
            </w:sdt>
          </w:p>
        </w:tc>
        <w:tc>
          <w:tcPr>
            <w:tcW w:w="284" w:type="dxa"/>
            <w:vMerge w:val="restart"/>
            <w:tcBorders>
              <w:top w:val="single" w:sz="24" w:space="0" w:color="CADEE5" w:themeColor="background2"/>
            </w:tcBorders>
            <w:vAlign w:val="bottom"/>
          </w:tcPr>
          <w:p w14:paraId="3422F7E7" w14:textId="77777777" w:rsidR="00560EA0" w:rsidRDefault="00560EA0" w:rsidP="00DF1CB4"/>
        </w:tc>
        <w:tc>
          <w:tcPr>
            <w:tcW w:w="3560" w:type="dxa"/>
            <w:gridSpan w:val="6"/>
            <w:tcBorders>
              <w:top w:val="single" w:sz="24" w:space="0" w:color="CADEE5" w:themeColor="background2"/>
            </w:tcBorders>
            <w:vAlign w:val="bottom"/>
          </w:tcPr>
          <w:p w14:paraId="3C8D2113" w14:textId="77777777" w:rsidR="00560EA0" w:rsidRDefault="00560EA0" w:rsidP="00DF1CB4"/>
        </w:tc>
      </w:tr>
      <w:tr w:rsidR="00560EA0" w14:paraId="20F0BCB0" w14:textId="77777777" w:rsidTr="00192860">
        <w:trPr>
          <w:trHeight w:val="426"/>
        </w:trPr>
        <w:tc>
          <w:tcPr>
            <w:tcW w:w="6946" w:type="dxa"/>
            <w:gridSpan w:val="12"/>
            <w:vMerge/>
            <w:tcBorders>
              <w:bottom w:val="single" w:sz="8" w:space="0" w:color="2C3B57" w:themeColor="text2"/>
            </w:tcBorders>
            <w:vAlign w:val="bottom"/>
          </w:tcPr>
          <w:p w14:paraId="1EFF0300" w14:textId="77777777" w:rsidR="00560EA0" w:rsidRPr="005F5561" w:rsidRDefault="00560EA0" w:rsidP="00DF1CB4">
            <w:pPr>
              <w:pStyle w:val="Heading3"/>
            </w:pPr>
          </w:p>
        </w:tc>
        <w:tc>
          <w:tcPr>
            <w:tcW w:w="284" w:type="dxa"/>
            <w:vMerge/>
            <w:vAlign w:val="bottom"/>
          </w:tcPr>
          <w:p w14:paraId="3822D98A" w14:textId="77777777" w:rsidR="00560EA0" w:rsidRDefault="00560EA0" w:rsidP="00DF1CB4"/>
        </w:tc>
        <w:tc>
          <w:tcPr>
            <w:tcW w:w="3560" w:type="dxa"/>
            <w:gridSpan w:val="6"/>
            <w:shd w:val="clear" w:color="auto" w:fill="CADEE5" w:themeFill="background2"/>
            <w:vAlign w:val="bottom"/>
          </w:tcPr>
          <w:p w14:paraId="2C004200" w14:textId="77777777" w:rsidR="00560EA0" w:rsidRDefault="007D0034" w:rsidP="003D2EE6">
            <w:pPr>
              <w:pStyle w:val="Heading3"/>
              <w:jc w:val="center"/>
            </w:pPr>
            <w:sdt>
              <w:sdtPr>
                <w:id w:val="-2075571490"/>
                <w:placeholder>
                  <w:docPart w:val="D13314297A764503B9219FA8BEB450E3"/>
                </w:placeholder>
                <w:temporary/>
                <w:showingPlcHdr/>
                <w15:appearance w15:val="hidden"/>
              </w:sdtPr>
              <w:sdtEndPr/>
              <w:sdtContent>
                <w:r w:rsidR="002D3AB8" w:rsidRPr="00AD0DDD">
                  <w:t>Education</w:t>
                </w:r>
              </w:sdtContent>
            </w:sdt>
          </w:p>
        </w:tc>
      </w:tr>
      <w:tr w:rsidR="00AD6FA4" w14:paraId="6C0E819A" w14:textId="77777777" w:rsidTr="00192860">
        <w:trPr>
          <w:trHeight w:val="1684"/>
        </w:trPr>
        <w:tc>
          <w:tcPr>
            <w:tcW w:w="6946" w:type="dxa"/>
            <w:gridSpan w:val="12"/>
            <w:tcBorders>
              <w:top w:val="single" w:sz="8" w:space="0" w:color="2C3B57" w:themeColor="text2"/>
            </w:tcBorders>
          </w:tcPr>
          <w:p w14:paraId="4E8378BD" w14:textId="62D00001" w:rsidR="00AD6FA4" w:rsidRDefault="00991770" w:rsidP="006A24CA">
            <w:pPr>
              <w:pStyle w:val="Text"/>
              <w:spacing w:line="276" w:lineRule="auto"/>
            </w:pPr>
            <w:r>
              <w:t>[</w:t>
            </w:r>
            <w:r w:rsidRPr="00991770">
              <w:t xml:space="preserve">Seeking a challenging position in a reputed organization where I can learn new skills, expand my knowledge, and leverage my </w:t>
            </w:r>
            <w:r w:rsidR="00263A3A" w:rsidRPr="00991770">
              <w:t>learnings.</w:t>
            </w:r>
            <w:r w:rsidR="00263A3A">
              <w:t xml:space="preserve"> Also, having ambitious t</w:t>
            </w:r>
            <w:r w:rsidR="00263A3A" w:rsidRPr="00263A3A">
              <w:t>o get an opportunity where I can make the best of my potential and contribute to the organization’s growth.</w:t>
            </w:r>
            <w:r w:rsidR="00263A3A">
              <w:t xml:space="preserve"> </w:t>
            </w:r>
            <w:r w:rsidR="00752653" w:rsidRPr="00752653">
              <w:t>An organized and motivated employee capable of time management and working under pressure in all environments.</w:t>
            </w:r>
            <w:r w:rsidR="00752653">
              <w:t xml:space="preserve"> Moreover, having ability to lead a group of </w:t>
            </w:r>
            <w:r w:rsidR="001B4C6C">
              <w:t>employees</w:t>
            </w:r>
            <w:r w:rsidR="00752653">
              <w:t xml:space="preserve"> through their tasks even if </w:t>
            </w:r>
            <w:r w:rsidR="001B4C6C">
              <w:t xml:space="preserve">they are </w:t>
            </w:r>
            <w:r w:rsidR="00752653">
              <w:t>related to my field</w:t>
            </w:r>
            <w:r w:rsidR="001B4C6C">
              <w:t xml:space="preserve"> or not</w:t>
            </w:r>
            <w:r w:rsidR="00752653">
              <w:t>.</w:t>
            </w:r>
            <w:r w:rsidR="001B4C6C">
              <w:t xml:space="preserve"> Having strong character that comes from my strong self-confidence and able to make concrete relationships</w:t>
            </w:r>
            <w:r w:rsidR="00BF0816">
              <w:t>.</w:t>
            </w:r>
            <w:r w:rsidR="001B4C6C">
              <w:t>]</w:t>
            </w:r>
          </w:p>
        </w:tc>
        <w:tc>
          <w:tcPr>
            <w:tcW w:w="284" w:type="dxa"/>
            <w:vMerge w:val="restart"/>
            <w:vAlign w:val="center"/>
          </w:tcPr>
          <w:p w14:paraId="24BBCB78" w14:textId="77777777" w:rsidR="00AD6FA4" w:rsidRDefault="00AD6FA4" w:rsidP="00DF1CB4"/>
        </w:tc>
        <w:tc>
          <w:tcPr>
            <w:tcW w:w="3560" w:type="dxa"/>
            <w:gridSpan w:val="6"/>
            <w:vMerge w:val="restart"/>
            <w:shd w:val="clear" w:color="auto" w:fill="CADEE5" w:themeFill="background2"/>
          </w:tcPr>
          <w:p w14:paraId="53798825" w14:textId="630CB1FD" w:rsidR="00AD6FA4" w:rsidRDefault="00532150" w:rsidP="00DF1CB4">
            <w:pPr>
              <w:pStyle w:val="Text"/>
            </w:pPr>
            <w:r>
              <w:t>[AUIS – IT</w:t>
            </w:r>
            <w:r w:rsidR="00B81DFF">
              <w:t xml:space="preserve"> Bachelor’s</w:t>
            </w:r>
            <w:r w:rsidR="000978EC">
              <w:t xml:space="preserve"> Major Degree</w:t>
            </w:r>
            <w:r>
              <w:t>]</w:t>
            </w:r>
          </w:p>
          <w:p w14:paraId="77721CB3" w14:textId="60797A57" w:rsidR="00B81DFF" w:rsidRDefault="00B81DFF" w:rsidP="00B81DFF">
            <w:pPr>
              <w:pStyle w:val="Text"/>
            </w:pPr>
            <w:r>
              <w:t xml:space="preserve">[AUIS – </w:t>
            </w:r>
            <w:r w:rsidR="000978EC">
              <w:t>Business Management Minor Degree</w:t>
            </w:r>
            <w:r>
              <w:t>]</w:t>
            </w:r>
          </w:p>
          <w:p w14:paraId="2F57367F" w14:textId="001E7329" w:rsidR="000978EC" w:rsidRDefault="000978EC" w:rsidP="00B81DFF">
            <w:pPr>
              <w:pStyle w:val="Text"/>
            </w:pPr>
            <w:r>
              <w:t>[AUIS</w:t>
            </w:r>
            <w:r w:rsidR="00B7176C">
              <w:t xml:space="preserve"> – English Language Degree</w:t>
            </w:r>
            <w:r>
              <w:t>]</w:t>
            </w:r>
          </w:p>
          <w:p w14:paraId="2B348E70" w14:textId="40A73207" w:rsidR="00A942CF" w:rsidRDefault="00A942CF" w:rsidP="00A942CF">
            <w:pPr>
              <w:pStyle w:val="Text"/>
            </w:pPr>
            <w:r>
              <w:t>[AUIS – Some Mechanical Engineering Courses]</w:t>
            </w:r>
          </w:p>
          <w:p w14:paraId="7868CD34" w14:textId="77777777" w:rsidR="00AD6FA4" w:rsidRDefault="00AD6FA4" w:rsidP="00DF1CB4">
            <w:pPr>
              <w:pStyle w:val="Text"/>
            </w:pPr>
          </w:p>
          <w:p w14:paraId="679534F5" w14:textId="7E90D912" w:rsidR="00AD6FA4" w:rsidRDefault="00B7176C" w:rsidP="00DF1CB4">
            <w:pPr>
              <w:pStyle w:val="Text"/>
            </w:pPr>
            <w:r>
              <w:t>[Sulaymaniyah]</w:t>
            </w:r>
          </w:p>
          <w:p w14:paraId="0D217101" w14:textId="77777777" w:rsidR="00AD6FA4" w:rsidRDefault="00AD6FA4" w:rsidP="00921C27">
            <w:pPr>
              <w:pStyle w:val="Text"/>
              <w:ind w:left="0"/>
            </w:pPr>
          </w:p>
          <w:p w14:paraId="56F8EDF5" w14:textId="164C3D1A" w:rsidR="00AD6FA4" w:rsidRDefault="00B7176C" w:rsidP="00DF1CB4">
            <w:pPr>
              <w:pStyle w:val="Text"/>
            </w:pPr>
            <w:r>
              <w:t>[having a cumulative 2.2 GPA]</w:t>
            </w:r>
          </w:p>
          <w:p w14:paraId="05D0C692" w14:textId="77777777" w:rsidR="00921C27" w:rsidRDefault="00921C27" w:rsidP="00DF1CB4">
            <w:pPr>
              <w:pStyle w:val="Text"/>
            </w:pPr>
          </w:p>
          <w:p w14:paraId="06F3F7E1" w14:textId="151169F0" w:rsidR="00921C27" w:rsidRPr="00921C27" w:rsidRDefault="00921C27" w:rsidP="00921C27">
            <w:pPr>
              <w:pStyle w:val="Heading1"/>
              <w:rPr>
                <w:rStyle w:val="Heading1Char"/>
                <w:sz w:val="8"/>
                <w:szCs w:val="12"/>
              </w:rPr>
            </w:pPr>
            <w:r w:rsidRPr="00921C27">
              <w:rPr>
                <w:sz w:val="28"/>
                <w:szCs w:val="14"/>
              </w:rPr>
              <w:t>Personal Details</w:t>
            </w:r>
          </w:p>
          <w:p w14:paraId="26CDAB7E" w14:textId="753B1C79" w:rsidR="00AD6FA4" w:rsidRDefault="00921C27" w:rsidP="00921C27">
            <w:pPr>
              <w:pStyle w:val="Text"/>
              <w:ind w:left="0"/>
            </w:pPr>
            <w:r>
              <w:t xml:space="preserve">          </w:t>
            </w:r>
          </w:p>
          <w:p w14:paraId="77C03CFF" w14:textId="2B2ED7D6" w:rsidR="00834135" w:rsidRDefault="00834135" w:rsidP="00921C27">
            <w:pPr>
              <w:pStyle w:val="Text"/>
              <w:ind w:left="0"/>
            </w:pPr>
            <w:r>
              <w:t xml:space="preserve">                1993 – Aug – 15</w:t>
            </w:r>
          </w:p>
          <w:p w14:paraId="4DDF6C56" w14:textId="3C45A811" w:rsidR="00834135" w:rsidRDefault="00834135" w:rsidP="00921C27">
            <w:pPr>
              <w:pStyle w:val="Text"/>
              <w:ind w:left="0"/>
            </w:pPr>
            <w:r>
              <w:t xml:space="preserve">                       Married</w:t>
            </w:r>
          </w:p>
          <w:p w14:paraId="7C5CE997" w14:textId="30A9C291" w:rsidR="00834135" w:rsidRDefault="00834135" w:rsidP="00921C27">
            <w:pPr>
              <w:pStyle w:val="Text"/>
              <w:ind w:left="0"/>
            </w:pPr>
            <w:r>
              <w:t xml:space="preserve">                    Living in Suli</w:t>
            </w:r>
          </w:p>
          <w:p w14:paraId="379A19C4" w14:textId="1328B2E6" w:rsidR="00834135" w:rsidRDefault="00834135" w:rsidP="00921C27">
            <w:pPr>
              <w:pStyle w:val="Text"/>
              <w:ind w:left="0"/>
            </w:pPr>
            <w:r>
              <w:t xml:space="preserve">                  </w:t>
            </w:r>
          </w:p>
          <w:p w14:paraId="3B38D24C" w14:textId="77777777" w:rsidR="00AD6FA4" w:rsidRDefault="007D0034" w:rsidP="003D2EE6">
            <w:pPr>
              <w:pStyle w:val="Heading3"/>
              <w:jc w:val="center"/>
            </w:pPr>
            <w:sdt>
              <w:sdtPr>
                <w:rPr>
                  <w:noProof/>
                  <w:lang w:val="en-AU" w:eastAsia="en-AU"/>
                </w:rPr>
                <w:id w:val="2131589075"/>
                <w:placeholder>
                  <w:docPart w:val="59BDEE81047948B68B1527CB5B5ABFBD"/>
                </w:placeholder>
                <w:temporary/>
                <w:showingPlcHdr/>
                <w15:appearance w15:val="hidden"/>
              </w:sdtPr>
              <w:sdtEndPr/>
              <w:sdtContent>
                <w:r w:rsidR="002D3AB8" w:rsidRPr="00A520FA">
                  <w:rPr>
                    <w:noProof/>
                    <w:lang w:eastAsia="en-AU"/>
                  </w:rPr>
                  <w:t>KEY SKILLS</w:t>
                </w:r>
              </w:sdtContent>
            </w:sdt>
          </w:p>
          <w:sdt>
            <w:sdtPr>
              <w:id w:val="-144128603"/>
              <w:placeholder>
                <w:docPart w:val="C42027D55A9040A1A47EDA2582C822F7"/>
              </w:placeholder>
              <w:temporary/>
              <w:showingPlcHdr/>
              <w15:appearance w15:val="hidden"/>
            </w:sdtPr>
            <w:sdtEndPr/>
            <w:sdtContent>
              <w:p w14:paraId="0DE87911" w14:textId="5ECC29FF" w:rsidR="002D3AB8" w:rsidRPr="00AD0DDD" w:rsidRDefault="002D3AB8" w:rsidP="00DF1CB4">
                <w:pPr>
                  <w:pStyle w:val="ListParagraph"/>
                </w:pPr>
                <w:r w:rsidRPr="00AD0DDD">
                  <w:t>Marketing</w:t>
                </w:r>
              </w:p>
              <w:p w14:paraId="2A793148" w14:textId="77777777" w:rsidR="002D3AB8" w:rsidRPr="00AD0DDD" w:rsidRDefault="002D3AB8" w:rsidP="00DF1CB4">
                <w:pPr>
                  <w:pStyle w:val="ListParagraph"/>
                </w:pPr>
                <w:r w:rsidRPr="00AD0DDD">
                  <w:t>Project Managment</w:t>
                </w:r>
              </w:p>
              <w:p w14:paraId="0664622A" w14:textId="77777777" w:rsidR="002D3AB8" w:rsidRPr="00AD0DDD" w:rsidRDefault="002D3AB8" w:rsidP="00DF1CB4">
                <w:pPr>
                  <w:pStyle w:val="ListParagraph"/>
                </w:pPr>
                <w:r w:rsidRPr="00AD0DDD">
                  <w:t>Budget Planning</w:t>
                </w:r>
              </w:p>
              <w:p w14:paraId="541691EA" w14:textId="77777777" w:rsidR="002D3AB8" w:rsidRPr="00AD0DDD" w:rsidRDefault="002D3AB8" w:rsidP="00DF1CB4">
                <w:pPr>
                  <w:pStyle w:val="ListParagraph"/>
                </w:pPr>
                <w:r w:rsidRPr="00AD0DDD">
                  <w:t>Social Media</w:t>
                </w:r>
              </w:p>
              <w:p w14:paraId="00E8A1BE" w14:textId="077258BB" w:rsidR="00AD6FA4" w:rsidRDefault="002D3AB8" w:rsidP="00DF1CB4">
                <w:pPr>
                  <w:pStyle w:val="ListParagraph"/>
                </w:pPr>
                <w:r w:rsidRPr="00AD0DDD">
                  <w:t>Planning</w:t>
                </w:r>
              </w:p>
            </w:sdtContent>
          </w:sdt>
          <w:p w14:paraId="48C2B72E" w14:textId="53621C0B" w:rsidR="00DE06A8" w:rsidRDefault="00DE06A8" w:rsidP="00DF1CB4">
            <w:pPr>
              <w:pStyle w:val="ListParagraph"/>
            </w:pPr>
            <w:r>
              <w:t>HR management</w:t>
            </w:r>
          </w:p>
          <w:p w14:paraId="44DC0E47" w14:textId="2D7F1802" w:rsidR="00A942CF" w:rsidRDefault="00A942CF" w:rsidP="00DF1CB4">
            <w:pPr>
              <w:pStyle w:val="ListParagraph"/>
            </w:pPr>
            <w:r>
              <w:t>ENTREPRENEURSHIP</w:t>
            </w:r>
          </w:p>
          <w:p w14:paraId="7FC8C071" w14:textId="36197544" w:rsidR="00A942CF" w:rsidRDefault="00A942CF" w:rsidP="00DF1CB4">
            <w:pPr>
              <w:pStyle w:val="ListParagraph"/>
            </w:pPr>
            <w:r>
              <w:t>POLITICAL PHILOSOPHY</w:t>
            </w:r>
          </w:p>
          <w:p w14:paraId="09B47BF6" w14:textId="182AE355" w:rsidR="00A942CF" w:rsidRDefault="00A942CF" w:rsidP="00DF1CB4">
            <w:pPr>
              <w:pStyle w:val="ListParagraph"/>
            </w:pPr>
            <w:r>
              <w:t>STATISTICS</w:t>
            </w:r>
          </w:p>
          <w:p w14:paraId="405FEBDA" w14:textId="7EA85EFA" w:rsidR="005546B6" w:rsidRDefault="005546B6" w:rsidP="00DF1CB4">
            <w:pPr>
              <w:pStyle w:val="ListParagraph"/>
            </w:pPr>
            <w:r>
              <w:t>bUSINESS iNTERNATIONAL MANAGEMENT</w:t>
            </w:r>
          </w:p>
          <w:p w14:paraId="1C508E30" w14:textId="68F0EDA7" w:rsidR="005546B6" w:rsidRDefault="005546B6" w:rsidP="00DF1CB4">
            <w:pPr>
              <w:pStyle w:val="ListParagraph"/>
            </w:pPr>
            <w:r>
              <w:lastRenderedPageBreak/>
              <w:t>BUSINESS ORGANIZATIONAL BEHAVIOR</w:t>
            </w:r>
          </w:p>
          <w:p w14:paraId="7DDA09D7" w14:textId="3FF6209B" w:rsidR="005546B6" w:rsidRDefault="005546B6" w:rsidP="00DF1CB4">
            <w:pPr>
              <w:pStyle w:val="ListParagraph"/>
            </w:pPr>
            <w:r>
              <w:t>PROFESSIONAL ETHICS AND COMMUNICATIONS</w:t>
            </w:r>
          </w:p>
          <w:p w14:paraId="771B7690" w14:textId="667C5648" w:rsidR="005546B6" w:rsidRDefault="005546B6" w:rsidP="005546B6">
            <w:pPr>
              <w:pStyle w:val="ListParagraph"/>
            </w:pPr>
            <w:r>
              <w:t>BUSINESS MICROECONOMICS</w:t>
            </w:r>
          </w:p>
          <w:p w14:paraId="4B06E4C5" w14:textId="3F3C9569" w:rsidR="0033005C" w:rsidRDefault="0033005C" w:rsidP="005546B6">
            <w:pPr>
              <w:pStyle w:val="ListParagraph"/>
            </w:pPr>
            <w:r>
              <w:t>COMERCIAL LAWS OF IRAQ AND KRG FOR BUSINESS</w:t>
            </w:r>
          </w:p>
          <w:p w14:paraId="123CAFF2" w14:textId="07FC2EFB" w:rsidR="0033005C" w:rsidRDefault="0033005C" w:rsidP="005546B6">
            <w:pPr>
              <w:pStyle w:val="ListParagraph"/>
            </w:pPr>
            <w:r>
              <w:t>BUSINESS MANAGEMENT PRINCIPLES</w:t>
            </w:r>
          </w:p>
          <w:p w14:paraId="70A311F9" w14:textId="0699BC08" w:rsidR="0033005C" w:rsidRDefault="0033005C" w:rsidP="005546B6">
            <w:pPr>
              <w:pStyle w:val="ListParagraph"/>
            </w:pPr>
            <w:r>
              <w:t>MEDIA</w:t>
            </w:r>
            <w:r w:rsidR="00480594">
              <w:t xml:space="preserve"> PRINCIPLES AND ROLES</w:t>
            </w:r>
          </w:p>
          <w:p w14:paraId="52CF2EEF" w14:textId="6057D2B7" w:rsidR="00480594" w:rsidRDefault="00480594" w:rsidP="005546B6">
            <w:pPr>
              <w:pStyle w:val="ListParagraph"/>
            </w:pPr>
            <w:r>
              <w:t>RESEARCHING</w:t>
            </w:r>
          </w:p>
          <w:p w14:paraId="243BA5AD" w14:textId="1FCF15CC" w:rsidR="00480594" w:rsidRDefault="00480594" w:rsidP="005546B6">
            <w:pPr>
              <w:pStyle w:val="ListParagraph"/>
            </w:pPr>
            <w:r>
              <w:t>ENGINEERING DRAWING</w:t>
            </w:r>
          </w:p>
          <w:p w14:paraId="033F3F81" w14:textId="7A292986" w:rsidR="00A942CF" w:rsidRDefault="00A942CF" w:rsidP="00DF1CB4">
            <w:pPr>
              <w:pStyle w:val="ListParagraph"/>
            </w:pPr>
            <w:r>
              <w:t>BU</w:t>
            </w:r>
            <w:r w:rsidR="005546B6">
              <w:t>SINESS PRINCIPLES</w:t>
            </w:r>
          </w:p>
          <w:p w14:paraId="29BA8B40" w14:textId="747CD9AF" w:rsidR="003D2EE6" w:rsidRDefault="007A2F52" w:rsidP="003D2EE6">
            <w:pPr>
              <w:pStyle w:val="Heading3"/>
              <w:jc w:val="center"/>
            </w:pPr>
            <w:r>
              <w:t>Languages</w:t>
            </w:r>
          </w:p>
          <w:p w14:paraId="29181C7A" w14:textId="4BF5A4A7" w:rsidR="007A2F52" w:rsidRPr="003D2EE6" w:rsidRDefault="003D2EE6" w:rsidP="003D2EE6">
            <w:pPr>
              <w:pStyle w:val="Heading3"/>
              <w:jc w:val="center"/>
              <w:rPr>
                <w:color w:val="FF0000"/>
                <w:sz w:val="16"/>
                <w:szCs w:val="14"/>
              </w:rPr>
            </w:pPr>
            <w:r w:rsidRPr="003D2EE6">
              <w:rPr>
                <w:b w:val="0"/>
                <w:bCs/>
                <w:i/>
                <w:iCs/>
                <w:sz w:val="20"/>
                <w:szCs w:val="18"/>
              </w:rPr>
              <w:t>Verbally</w:t>
            </w:r>
            <w:r>
              <w:rPr>
                <w:b w:val="0"/>
                <w:bCs/>
                <w:i/>
                <w:iCs/>
                <w:sz w:val="20"/>
                <w:szCs w:val="18"/>
              </w:rPr>
              <w:t xml:space="preserve"> </w:t>
            </w:r>
            <w:r w:rsidRPr="003D2EE6">
              <w:rPr>
                <w:b w:val="0"/>
                <w:bCs/>
                <w:i/>
                <w:iCs/>
                <w:sz w:val="20"/>
                <w:szCs w:val="18"/>
              </w:rPr>
              <w:t>&amp;</w:t>
            </w:r>
            <w:r>
              <w:rPr>
                <w:b w:val="0"/>
                <w:bCs/>
                <w:i/>
                <w:iCs/>
                <w:sz w:val="20"/>
                <w:szCs w:val="18"/>
              </w:rPr>
              <w:t xml:space="preserve"> </w:t>
            </w:r>
            <w:r w:rsidRPr="003D2EE6">
              <w:rPr>
                <w:b w:val="0"/>
                <w:bCs/>
                <w:i/>
                <w:iCs/>
                <w:sz w:val="20"/>
                <w:szCs w:val="18"/>
              </w:rPr>
              <w:t>writingly</w:t>
            </w:r>
          </w:p>
          <w:p w14:paraId="2996552D" w14:textId="2FE6153D" w:rsidR="007A2F52" w:rsidRDefault="007A2F52" w:rsidP="007A2F52">
            <w:pPr>
              <w:pStyle w:val="ListParagraph"/>
            </w:pPr>
            <w:r>
              <w:t>Arabic – Fluent</w:t>
            </w:r>
          </w:p>
          <w:p w14:paraId="28C98141" w14:textId="525B2727" w:rsidR="007A2F52" w:rsidRDefault="007A2F52" w:rsidP="007A2F52">
            <w:pPr>
              <w:pStyle w:val="ListParagraph"/>
            </w:pPr>
            <w:r>
              <w:t>Kurdish – Flent</w:t>
            </w:r>
          </w:p>
          <w:p w14:paraId="7F6E1D6D" w14:textId="5702DEFB" w:rsidR="00A942CF" w:rsidRDefault="007A2F52" w:rsidP="00480594">
            <w:pPr>
              <w:pStyle w:val="ListParagraph"/>
            </w:pPr>
            <w:r>
              <w:t>English – Fluent</w:t>
            </w:r>
          </w:p>
          <w:p w14:paraId="0F1A5D92" w14:textId="4F8FF1D6" w:rsidR="007A2F52" w:rsidRDefault="007A2F52" w:rsidP="007A2F52">
            <w:pPr>
              <w:pStyle w:val="ListParagraph"/>
            </w:pPr>
            <w:r>
              <w:t>Turkmani -Fluent</w:t>
            </w:r>
          </w:p>
          <w:p w14:paraId="603D8D8F" w14:textId="5C0D237F" w:rsidR="007A2F52" w:rsidRPr="007A2F52" w:rsidRDefault="007A2F52" w:rsidP="007A2F52">
            <w:pPr>
              <w:pStyle w:val="ListParagraph"/>
            </w:pPr>
            <w:r>
              <w:t xml:space="preserve">Turkish – </w:t>
            </w:r>
            <w:r w:rsidRPr="007A2F52">
              <w:t>intermediate</w:t>
            </w:r>
          </w:p>
          <w:p w14:paraId="22DE7561" w14:textId="77777777" w:rsidR="007A2F52" w:rsidRDefault="007A2F52" w:rsidP="00DF1CB4">
            <w:pPr>
              <w:pStyle w:val="Heading3"/>
            </w:pPr>
          </w:p>
          <w:p w14:paraId="7791A06E" w14:textId="5A3448EC" w:rsidR="00AD6FA4" w:rsidRDefault="007D0034" w:rsidP="003D2EE6">
            <w:pPr>
              <w:pStyle w:val="Heading3"/>
              <w:jc w:val="center"/>
            </w:pPr>
            <w:sdt>
              <w:sdtPr>
                <w:id w:val="1387539318"/>
                <w:placeholder>
                  <w:docPart w:val="BD10074F56914579B39535CC8E679094"/>
                </w:placeholder>
                <w:temporary/>
                <w:showingPlcHdr/>
                <w15:appearance w15:val="hidden"/>
              </w:sdtPr>
              <w:sdtEndPr/>
              <w:sdtContent>
                <w:r w:rsidR="002D3AB8" w:rsidRPr="00AD0DDD">
                  <w:t>AWARDS</w:t>
                </w:r>
              </w:sdtContent>
            </w:sdt>
          </w:p>
          <w:p w14:paraId="56AA71AD" w14:textId="77777777" w:rsidR="00AD6FA4" w:rsidRDefault="006428AC" w:rsidP="006428AC">
            <w:pPr>
              <w:pStyle w:val="ListParagraph"/>
            </w:pPr>
            <w:r>
              <w:t>leadership award</w:t>
            </w:r>
          </w:p>
          <w:p w14:paraId="1F9D2E86" w14:textId="2DFBEAD1" w:rsidR="006428AC" w:rsidRPr="00AD0DDD" w:rsidRDefault="006428AC" w:rsidP="006428AC">
            <w:pPr>
              <w:pStyle w:val="ListParagraph"/>
            </w:pPr>
            <w:r>
              <w:t>best student award</w:t>
            </w:r>
          </w:p>
        </w:tc>
      </w:tr>
      <w:tr w:rsidR="00192860" w14:paraId="76D21853" w14:textId="77777777" w:rsidTr="00192860">
        <w:trPr>
          <w:trHeight w:val="567"/>
        </w:trPr>
        <w:tc>
          <w:tcPr>
            <w:tcW w:w="6946" w:type="dxa"/>
            <w:gridSpan w:val="12"/>
            <w:tcBorders>
              <w:bottom w:val="single" w:sz="8" w:space="0" w:color="2C3B57" w:themeColor="text2"/>
            </w:tcBorders>
            <w:vAlign w:val="bottom"/>
          </w:tcPr>
          <w:p w14:paraId="038ED042" w14:textId="65D7397D" w:rsidR="00192860" w:rsidRDefault="00B05334" w:rsidP="00DF1CB4">
            <w:pPr>
              <w:pStyle w:val="Heading3"/>
            </w:pPr>
            <w:r w:rsidRPr="00B05334">
              <w:t>work experience</w:t>
            </w:r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18D82941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37B35BB6" w14:textId="77777777" w:rsidR="00192860" w:rsidRDefault="00192860" w:rsidP="00DF1CB4"/>
        </w:tc>
      </w:tr>
      <w:tr w:rsidR="00B05334" w14:paraId="12574834" w14:textId="77777777" w:rsidTr="00192860">
        <w:trPr>
          <w:trHeight w:val="567"/>
        </w:trPr>
        <w:tc>
          <w:tcPr>
            <w:tcW w:w="6946" w:type="dxa"/>
            <w:gridSpan w:val="12"/>
            <w:tcBorders>
              <w:bottom w:val="single" w:sz="8" w:space="0" w:color="2C3B57" w:themeColor="text2"/>
            </w:tcBorders>
            <w:vAlign w:val="bottom"/>
          </w:tcPr>
          <w:p w14:paraId="0D09A595" w14:textId="77777777" w:rsidR="00B05334" w:rsidRDefault="00B05334" w:rsidP="007A4CD7">
            <w:pPr>
              <w:pStyle w:val="Text"/>
              <w:jc w:val="center"/>
              <w:rPr>
                <w:b/>
                <w:bCs/>
                <w:sz w:val="18"/>
                <w:szCs w:val="20"/>
              </w:rPr>
            </w:pPr>
            <w:r w:rsidRPr="00B05334">
              <w:rPr>
                <w:b/>
                <w:bCs/>
                <w:sz w:val="18"/>
                <w:szCs w:val="20"/>
              </w:rPr>
              <w:t>2022 – Present</w:t>
            </w:r>
          </w:p>
          <w:p w14:paraId="7589A692" w14:textId="77777777" w:rsidR="00C72580" w:rsidRPr="00C72580" w:rsidRDefault="00B05334" w:rsidP="00B05334">
            <w:pPr>
              <w:pStyle w:val="Text"/>
              <w:ind w:left="0"/>
              <w:rPr>
                <w:b/>
                <w:bCs/>
              </w:rPr>
            </w:pPr>
            <w:r w:rsidRPr="00B05334">
              <w:rPr>
                <w:b/>
                <w:bCs/>
              </w:rPr>
              <w:t>Fastpay Manager As</w:t>
            </w:r>
            <w:r w:rsidRPr="00C72580">
              <w:rPr>
                <w:b/>
                <w:bCs/>
              </w:rPr>
              <w:t>sistance.</w:t>
            </w:r>
          </w:p>
          <w:p w14:paraId="382DEDA8" w14:textId="77777777" w:rsidR="00C72580" w:rsidRPr="00C72580" w:rsidRDefault="00C72580" w:rsidP="00B05334">
            <w:pPr>
              <w:pStyle w:val="Text"/>
              <w:ind w:left="0"/>
              <w:rPr>
                <w:b/>
                <w:bCs/>
              </w:rPr>
            </w:pPr>
            <w:r w:rsidRPr="00C72580">
              <w:rPr>
                <w:b/>
                <w:bCs/>
              </w:rPr>
              <w:t>Fastpay IT Support</w:t>
            </w:r>
          </w:p>
          <w:p w14:paraId="48069AC8" w14:textId="265C5D97" w:rsidR="00C72580" w:rsidRDefault="00C72580" w:rsidP="00B05334">
            <w:pPr>
              <w:pStyle w:val="Text"/>
              <w:ind w:left="0"/>
              <w:rPr>
                <w:b/>
                <w:bCs/>
              </w:rPr>
            </w:pPr>
            <w:r w:rsidRPr="00C72580">
              <w:rPr>
                <w:b/>
                <w:bCs/>
              </w:rPr>
              <w:t>Fastpay IT Technician</w:t>
            </w:r>
          </w:p>
          <w:p w14:paraId="407F20EE" w14:textId="21EDE6AE" w:rsidR="00C72580" w:rsidRDefault="00C72580" w:rsidP="00B05334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Fastpay Networking</w:t>
            </w:r>
            <w:r w:rsidR="00F86B06">
              <w:rPr>
                <w:b/>
                <w:bCs/>
              </w:rPr>
              <w:t xml:space="preserve"> design and Implementation</w:t>
            </w:r>
          </w:p>
          <w:p w14:paraId="43F45848" w14:textId="5E9D2C55" w:rsidR="00911AEA" w:rsidRDefault="00C72580" w:rsidP="00911AEA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Fastpay Technical Support</w:t>
            </w:r>
          </w:p>
          <w:p w14:paraId="1BC03346" w14:textId="1E382A64" w:rsidR="00B05334" w:rsidRDefault="00B05334" w:rsidP="00B05334">
            <w:pPr>
              <w:pStyle w:val="Text"/>
              <w:ind w:left="0"/>
            </w:pPr>
            <w:r>
              <w:t>I have been working on designing Fastpay Showrooms, matters related to Networking and IP. In addition, I have been assigned as IT technician and IT support which I am responsible in fixing and troubleshooting any IT problems in Suli. There are 10 Showrooms of Fastpay inside and outside Suli zone</w:t>
            </w:r>
            <w:r w:rsidR="00C72580">
              <w:t xml:space="preserve"> that I am responsible of them in so many fields which can be discussed during the interview.</w:t>
            </w:r>
          </w:p>
          <w:p w14:paraId="6BBF091B" w14:textId="1ACD354A" w:rsidR="007A4CD7" w:rsidRDefault="007A4CD7" w:rsidP="00B05334">
            <w:pPr>
              <w:pStyle w:val="Text"/>
              <w:ind w:left="0"/>
            </w:pPr>
          </w:p>
          <w:p w14:paraId="4D8221B0" w14:textId="1453338F" w:rsidR="007A4CD7" w:rsidRDefault="007A4CD7" w:rsidP="00B05334">
            <w:pPr>
              <w:pStyle w:val="Text"/>
              <w:ind w:left="0"/>
            </w:pPr>
          </w:p>
          <w:p w14:paraId="56EDA786" w14:textId="3573F55D" w:rsidR="007A4CD7" w:rsidRDefault="007A4CD7" w:rsidP="007A4CD7">
            <w:pPr>
              <w:pStyle w:val="Text"/>
              <w:ind w:left="0"/>
              <w:jc w:val="center"/>
              <w:rPr>
                <w:b/>
                <w:bCs/>
                <w:sz w:val="18"/>
                <w:szCs w:val="20"/>
              </w:rPr>
            </w:pPr>
            <w:r w:rsidRPr="007A4CD7">
              <w:rPr>
                <w:b/>
                <w:bCs/>
                <w:sz w:val="18"/>
                <w:szCs w:val="20"/>
              </w:rPr>
              <w:t>202</w:t>
            </w:r>
            <w:r w:rsidR="003950CC">
              <w:rPr>
                <w:b/>
                <w:bCs/>
                <w:sz w:val="18"/>
                <w:szCs w:val="20"/>
              </w:rPr>
              <w:t>2</w:t>
            </w:r>
            <w:r w:rsidRPr="007A4CD7">
              <w:rPr>
                <w:b/>
                <w:bCs/>
                <w:sz w:val="18"/>
                <w:szCs w:val="20"/>
              </w:rPr>
              <w:t xml:space="preserve"> </w:t>
            </w:r>
            <w:r>
              <w:rPr>
                <w:b/>
                <w:bCs/>
                <w:sz w:val="18"/>
                <w:szCs w:val="20"/>
              </w:rPr>
              <w:t>–</w:t>
            </w:r>
            <w:r w:rsidRPr="007A4CD7">
              <w:rPr>
                <w:b/>
                <w:bCs/>
                <w:sz w:val="18"/>
                <w:szCs w:val="20"/>
              </w:rPr>
              <w:t xml:space="preserve"> </w:t>
            </w:r>
            <w:r w:rsidR="003950CC">
              <w:rPr>
                <w:b/>
                <w:bCs/>
                <w:sz w:val="18"/>
                <w:szCs w:val="20"/>
              </w:rPr>
              <w:t>Present</w:t>
            </w:r>
          </w:p>
          <w:p w14:paraId="3164F56D" w14:textId="23EC1342" w:rsidR="007A4CD7" w:rsidRPr="003950CC" w:rsidRDefault="003950CC" w:rsidP="00B05334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Squid Game Center </w:t>
            </w:r>
            <w:r w:rsidR="007A4CD7" w:rsidRPr="003950CC">
              <w:rPr>
                <w:b/>
                <w:bCs/>
              </w:rPr>
              <w:t>Network Designing</w:t>
            </w:r>
            <w:r w:rsidR="00F86B06">
              <w:rPr>
                <w:b/>
                <w:bCs/>
              </w:rPr>
              <w:t xml:space="preserve"> and Implementation</w:t>
            </w:r>
          </w:p>
          <w:p w14:paraId="59A33A82" w14:textId="4CF7DBE6" w:rsidR="007A4CD7" w:rsidRDefault="003950CC" w:rsidP="003950CC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Squid Game Center</w:t>
            </w:r>
            <w:r w:rsidRPr="003950C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PC Wall Mounted</w:t>
            </w:r>
            <w:r w:rsidR="007A4CD7" w:rsidRPr="003950CC">
              <w:rPr>
                <w:b/>
                <w:bCs/>
              </w:rPr>
              <w:t xml:space="preserve"> Setup</w:t>
            </w:r>
          </w:p>
          <w:p w14:paraId="0A24E5B7" w14:textId="0F9DC90F" w:rsidR="003950CC" w:rsidRDefault="003950CC" w:rsidP="00B05334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Squid Game Center</w:t>
            </w:r>
            <w:r>
              <w:rPr>
                <w:b/>
                <w:bCs/>
              </w:rPr>
              <w:t xml:space="preserve"> IT Support</w:t>
            </w:r>
          </w:p>
          <w:p w14:paraId="167E629D" w14:textId="4A26116A" w:rsidR="003950CC" w:rsidRPr="003950CC" w:rsidRDefault="003950CC" w:rsidP="003950CC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Squid Game Center</w:t>
            </w:r>
            <w:r>
              <w:rPr>
                <w:b/>
                <w:bCs/>
              </w:rPr>
              <w:t xml:space="preserve"> IT Technician</w:t>
            </w:r>
          </w:p>
          <w:p w14:paraId="2B74B175" w14:textId="073B775A" w:rsidR="007A4CD7" w:rsidRDefault="007A4CD7" w:rsidP="00B05334">
            <w:pPr>
              <w:pStyle w:val="Text"/>
              <w:ind w:left="0"/>
            </w:pPr>
            <w:r w:rsidRPr="007A4CD7">
              <w:t xml:space="preserve">Designing </w:t>
            </w:r>
            <w:r>
              <w:t>all IT matters of Squid Game Center</w:t>
            </w:r>
            <w:r w:rsidR="003950CC">
              <w:t xml:space="preserve"> in networking and case setup. Also, I am the support of any errors and problems. In addition, more details can be discussed during the interview</w:t>
            </w:r>
            <w:r w:rsidR="00D067AC">
              <w:t xml:space="preserve">. </w:t>
            </w:r>
          </w:p>
          <w:p w14:paraId="76EA8AB1" w14:textId="77777777" w:rsidR="00F86B06" w:rsidRDefault="00F86B06" w:rsidP="00F86B06">
            <w:pPr>
              <w:pStyle w:val="Text"/>
              <w:ind w:left="0"/>
              <w:jc w:val="center"/>
              <w:rPr>
                <w:b/>
                <w:bCs/>
                <w:sz w:val="18"/>
                <w:szCs w:val="20"/>
              </w:rPr>
            </w:pPr>
          </w:p>
          <w:p w14:paraId="50B06279" w14:textId="77777777" w:rsidR="00F86B06" w:rsidRDefault="00F86B06" w:rsidP="00F86B06">
            <w:pPr>
              <w:pStyle w:val="Text"/>
              <w:ind w:left="0"/>
              <w:jc w:val="center"/>
              <w:rPr>
                <w:b/>
                <w:bCs/>
                <w:sz w:val="18"/>
                <w:szCs w:val="20"/>
              </w:rPr>
            </w:pPr>
          </w:p>
          <w:p w14:paraId="3E4C32E1" w14:textId="77777777" w:rsidR="00F86B06" w:rsidRDefault="00F86B06" w:rsidP="00F86B06">
            <w:pPr>
              <w:pStyle w:val="Text"/>
              <w:ind w:left="0"/>
              <w:jc w:val="center"/>
              <w:rPr>
                <w:b/>
                <w:bCs/>
                <w:sz w:val="18"/>
                <w:szCs w:val="20"/>
              </w:rPr>
            </w:pPr>
          </w:p>
          <w:p w14:paraId="0F5E78A9" w14:textId="739FE3C0" w:rsidR="00F86B06" w:rsidRDefault="00F86B06" w:rsidP="00F86B06">
            <w:pPr>
              <w:pStyle w:val="Text"/>
              <w:ind w:left="0"/>
              <w:jc w:val="center"/>
              <w:rPr>
                <w:b/>
                <w:bCs/>
                <w:sz w:val="18"/>
                <w:szCs w:val="20"/>
              </w:rPr>
            </w:pPr>
            <w:r w:rsidRPr="00F86B06">
              <w:rPr>
                <w:b/>
                <w:bCs/>
                <w:sz w:val="18"/>
                <w:szCs w:val="20"/>
              </w:rPr>
              <w:lastRenderedPageBreak/>
              <w:t>200</w:t>
            </w:r>
            <w:r>
              <w:rPr>
                <w:b/>
                <w:bCs/>
                <w:sz w:val="18"/>
                <w:szCs w:val="20"/>
              </w:rPr>
              <w:t>7</w:t>
            </w:r>
            <w:r w:rsidRPr="00F86B06">
              <w:rPr>
                <w:b/>
                <w:bCs/>
                <w:sz w:val="18"/>
                <w:szCs w:val="20"/>
              </w:rPr>
              <w:t xml:space="preserve"> </w:t>
            </w:r>
            <w:r>
              <w:rPr>
                <w:b/>
                <w:bCs/>
                <w:sz w:val="18"/>
                <w:szCs w:val="20"/>
              </w:rPr>
              <w:t>–</w:t>
            </w:r>
            <w:r w:rsidRPr="007A4CD7">
              <w:rPr>
                <w:b/>
                <w:bCs/>
                <w:sz w:val="18"/>
                <w:szCs w:val="20"/>
              </w:rPr>
              <w:t xml:space="preserve"> </w:t>
            </w:r>
            <w:r w:rsidRPr="00F86B06">
              <w:rPr>
                <w:b/>
                <w:bCs/>
                <w:sz w:val="18"/>
                <w:szCs w:val="20"/>
              </w:rPr>
              <w:t>201</w:t>
            </w:r>
            <w:r>
              <w:rPr>
                <w:b/>
                <w:bCs/>
                <w:sz w:val="18"/>
                <w:szCs w:val="20"/>
              </w:rPr>
              <w:t>4</w:t>
            </w:r>
          </w:p>
          <w:p w14:paraId="5CE6D351" w14:textId="0C48AFF8" w:rsidR="00F86B06" w:rsidRDefault="00F86B06" w:rsidP="00F86B06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Shmuu Lab Networking Design and Implementation</w:t>
            </w:r>
          </w:p>
          <w:p w14:paraId="5B93627B" w14:textId="664F4DC2" w:rsidR="00F86B06" w:rsidRDefault="00F86B06" w:rsidP="00F86B06">
            <w:pPr>
              <w:pStyle w:val="Text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Shmuu Lab IT support</w:t>
            </w:r>
          </w:p>
          <w:p w14:paraId="0B670790" w14:textId="03890085" w:rsidR="00F86B06" w:rsidRPr="00F86B06" w:rsidRDefault="00F86B06" w:rsidP="00F86B06">
            <w:pPr>
              <w:pStyle w:val="Text"/>
              <w:ind w:left="0"/>
            </w:pPr>
            <w:r>
              <w:t>As the first job for me in Shmuu laboratory, I learned how to do networking and IP connectivity stuffs, and also Shmuu lab needed IT support when they faced an error like cable damaging</w:t>
            </w:r>
            <w:r w:rsidR="001E5635">
              <w:t>, PC formatting, installing apps, and etc. More can be discussed when interviewing.</w:t>
            </w:r>
          </w:p>
          <w:p w14:paraId="23F2B549" w14:textId="341259F3" w:rsidR="00B05334" w:rsidRDefault="00B05334" w:rsidP="00DF1CB4">
            <w:pPr>
              <w:pStyle w:val="Heading3"/>
            </w:pPr>
            <w:r>
              <w:t>Information Technology (IT)</w:t>
            </w:r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312185D1" w14:textId="77777777" w:rsidR="00B05334" w:rsidRDefault="00B05334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6E1763A9" w14:textId="77777777" w:rsidR="00B05334" w:rsidRDefault="00B05334" w:rsidP="00DF1CB4"/>
        </w:tc>
      </w:tr>
      <w:tr w:rsidR="00192860" w14:paraId="2BADB992" w14:textId="77777777" w:rsidTr="00192860">
        <w:trPr>
          <w:trHeight w:val="567"/>
        </w:trPr>
        <w:tc>
          <w:tcPr>
            <w:tcW w:w="6946" w:type="dxa"/>
            <w:gridSpan w:val="12"/>
            <w:tcBorders>
              <w:top w:val="single" w:sz="8" w:space="0" w:color="2C3B57" w:themeColor="text2"/>
            </w:tcBorders>
          </w:tcPr>
          <w:p w14:paraId="5AE89160" w14:textId="77777777" w:rsidR="0032764A" w:rsidRDefault="0032764A" w:rsidP="002D0699">
            <w:pPr>
              <w:pStyle w:val="ListParagraph"/>
            </w:pPr>
            <w:r>
              <w:t>Languages (HTML, C#, JavaSCRIPT, JAVA, CSS, C, C++)</w:t>
            </w:r>
          </w:p>
          <w:p w14:paraId="271DE8F7" w14:textId="77777777" w:rsidR="0032764A" w:rsidRDefault="0032764A" w:rsidP="002D0699">
            <w:pPr>
              <w:pStyle w:val="ListParagraph"/>
            </w:pPr>
            <w:r>
              <w:t>Developer softwares (Android studio, visual studio, atom, sublime text, node, eclipse)</w:t>
            </w:r>
          </w:p>
          <w:p w14:paraId="417F2472" w14:textId="77777777" w:rsidR="0032764A" w:rsidRDefault="0032764A" w:rsidP="002D0699">
            <w:pPr>
              <w:pStyle w:val="ListParagraph"/>
            </w:pPr>
            <w:r>
              <w:t>database sofwares (Microsoft sql server, oracle rdbms, sql developer)</w:t>
            </w:r>
          </w:p>
          <w:p w14:paraId="45A605A7" w14:textId="77777777" w:rsidR="0032764A" w:rsidRDefault="0032764A" w:rsidP="002D0699">
            <w:pPr>
              <w:pStyle w:val="ListParagraph"/>
            </w:pPr>
            <w:r>
              <w:t>networking (cisco)</w:t>
            </w:r>
          </w:p>
          <w:p w14:paraId="0D33A226" w14:textId="77777777" w:rsidR="0032764A" w:rsidRDefault="0032764A" w:rsidP="002D0699">
            <w:pPr>
              <w:pStyle w:val="ListParagraph"/>
            </w:pPr>
            <w:r>
              <w:t>operation systems (Windows, linux, mac Os)</w:t>
            </w:r>
          </w:p>
          <w:p w14:paraId="10E0546A" w14:textId="5639578D" w:rsidR="0032764A" w:rsidRDefault="0032764A" w:rsidP="002D0699">
            <w:pPr>
              <w:pStyle w:val="ListParagraph"/>
            </w:pPr>
            <w:r>
              <w:t>able to use any new sofwares</w:t>
            </w:r>
            <w:r w:rsidR="00983539">
              <w:t xml:space="preserve"> in 5 min</w:t>
            </w:r>
          </w:p>
          <w:p w14:paraId="1AA63349" w14:textId="09FF6199" w:rsidR="00192860" w:rsidRPr="00C16321" w:rsidRDefault="0032764A" w:rsidP="00097A96">
            <w:pPr>
              <w:pStyle w:val="Text"/>
            </w:pPr>
            <w:r>
              <w:t>Note: There are so many more details about computers and IT that I know and I cannot add them all here because of not having a long CV</w:t>
            </w:r>
          </w:p>
        </w:tc>
        <w:tc>
          <w:tcPr>
            <w:tcW w:w="284" w:type="dxa"/>
            <w:vMerge/>
            <w:tcBorders>
              <w:top w:val="single" w:sz="8" w:space="0" w:color="2C3B57" w:themeColor="text2"/>
            </w:tcBorders>
            <w:vAlign w:val="center"/>
          </w:tcPr>
          <w:p w14:paraId="750A4405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25E05F1E" w14:textId="77777777" w:rsidR="00192860" w:rsidRDefault="00192860" w:rsidP="00DF1CB4"/>
        </w:tc>
      </w:tr>
      <w:tr w:rsidR="00192860" w14:paraId="7C4E1EBC" w14:textId="77777777" w:rsidTr="00192860">
        <w:trPr>
          <w:trHeight w:val="567"/>
        </w:trPr>
        <w:tc>
          <w:tcPr>
            <w:tcW w:w="6946" w:type="dxa"/>
            <w:gridSpan w:val="12"/>
            <w:tcBorders>
              <w:bottom w:val="single" w:sz="8" w:space="0" w:color="2C3B57" w:themeColor="text2"/>
            </w:tcBorders>
            <w:vAlign w:val="bottom"/>
          </w:tcPr>
          <w:p w14:paraId="42B4EE4E" w14:textId="60F07E9C" w:rsidR="00192860" w:rsidRDefault="007D0034" w:rsidP="00192860">
            <w:pPr>
              <w:pStyle w:val="Heading3"/>
              <w:ind w:left="0"/>
            </w:pPr>
            <w:sdt>
              <w:sdtPr>
                <w:id w:val="-1462113843"/>
                <w:placeholder>
                  <w:docPart w:val="F01084E17545442E96F2AF5E64245470"/>
                </w:placeholder>
                <w:temporary/>
                <w:showingPlcHdr/>
                <w15:appearance w15:val="hidden"/>
              </w:sdtPr>
              <w:sdtEndPr/>
              <w:sdtContent>
                <w:r w:rsidR="00192860" w:rsidRPr="00560EA0">
                  <w:t>Leadership</w:t>
                </w:r>
              </w:sdtContent>
            </w:sdt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3226FF21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1D1651D5" w14:textId="77777777" w:rsidR="00192860" w:rsidRDefault="00192860" w:rsidP="00DF1CB4"/>
        </w:tc>
      </w:tr>
      <w:tr w:rsidR="00192860" w14:paraId="5691EE42" w14:textId="77777777" w:rsidTr="00192860">
        <w:trPr>
          <w:trHeight w:val="567"/>
        </w:trPr>
        <w:tc>
          <w:tcPr>
            <w:tcW w:w="6946" w:type="dxa"/>
            <w:gridSpan w:val="12"/>
            <w:tcBorders>
              <w:top w:val="single" w:sz="8" w:space="0" w:color="2C3B57" w:themeColor="text2"/>
            </w:tcBorders>
          </w:tcPr>
          <w:p w14:paraId="588B00D7" w14:textId="77777777" w:rsidR="00C16321" w:rsidRPr="00C16321" w:rsidRDefault="00C16321" w:rsidP="0033362E">
            <w:pPr>
              <w:pStyle w:val="ListParagraph"/>
              <w:spacing w:line="276" w:lineRule="auto"/>
            </w:pPr>
            <w:r w:rsidRPr="00C16321">
              <w:t>Able to lead others in high-demand situations</w:t>
            </w:r>
          </w:p>
          <w:p w14:paraId="1AC84C85" w14:textId="77777777" w:rsidR="00192860" w:rsidRPr="003D63CF" w:rsidRDefault="00C16321" w:rsidP="0033362E">
            <w:pPr>
              <w:pStyle w:val="ListParagraph"/>
              <w:spacing w:line="276" w:lineRule="auto"/>
            </w:pPr>
            <w:r w:rsidRPr="00C16321">
              <w:t>Coaching, guiding, or tackin</w:t>
            </w:r>
            <w:r w:rsidRPr="003D63CF">
              <w:t>g</w:t>
            </w:r>
          </w:p>
          <w:p w14:paraId="7C2B8F82" w14:textId="77777777" w:rsidR="00C16321" w:rsidRPr="00C16321" w:rsidRDefault="00C16321" w:rsidP="0033362E">
            <w:pPr>
              <w:pStyle w:val="ListParagraph"/>
              <w:spacing w:line="276" w:lineRule="auto"/>
            </w:pPr>
            <w:r w:rsidRPr="00C16321">
              <w:t>Group facilitating, managing group interactions</w:t>
            </w:r>
          </w:p>
          <w:p w14:paraId="4A9FDB7B" w14:textId="77777777" w:rsidR="003D63CF" w:rsidRPr="003D63CF" w:rsidRDefault="003D63CF" w:rsidP="0033362E">
            <w:pPr>
              <w:pStyle w:val="ListParagraph"/>
              <w:spacing w:line="276" w:lineRule="auto"/>
            </w:pPr>
            <w:r w:rsidRPr="003D63CF">
              <w:t>Analytical Decision Making</w:t>
            </w:r>
          </w:p>
          <w:p w14:paraId="6891B11F" w14:textId="77777777" w:rsidR="00C16321" w:rsidRPr="00804DA8" w:rsidRDefault="003D63CF" w:rsidP="0033362E">
            <w:pPr>
              <w:pStyle w:val="ListParagraph"/>
              <w:spacing w:line="276" w:lineRule="auto"/>
            </w:pPr>
            <w:r w:rsidRPr="003D63CF">
              <w:t>Cre</w:t>
            </w:r>
            <w:r w:rsidRPr="00804DA8">
              <w:t>ative Problem-Solving</w:t>
            </w:r>
          </w:p>
          <w:p w14:paraId="5BFE01A4" w14:textId="15E6FB03" w:rsidR="00804DA8" w:rsidRPr="0033362E" w:rsidRDefault="00804DA8" w:rsidP="0033362E">
            <w:pPr>
              <w:pStyle w:val="ListParagraph"/>
              <w:spacing w:line="276" w:lineRule="auto"/>
            </w:pPr>
            <w:r w:rsidRPr="00804DA8">
              <w:t>Proven leadership and organizational abilities</w:t>
            </w:r>
          </w:p>
        </w:tc>
        <w:tc>
          <w:tcPr>
            <w:tcW w:w="284" w:type="dxa"/>
            <w:vMerge/>
            <w:tcBorders>
              <w:top w:val="single" w:sz="8" w:space="0" w:color="2C3B57" w:themeColor="text2"/>
            </w:tcBorders>
            <w:vAlign w:val="center"/>
          </w:tcPr>
          <w:p w14:paraId="3A91C76C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059C41B8" w14:textId="77777777" w:rsidR="00192860" w:rsidRDefault="00192860" w:rsidP="00DF1CB4"/>
        </w:tc>
      </w:tr>
      <w:tr w:rsidR="00192860" w14:paraId="0ADFB685" w14:textId="77777777" w:rsidTr="00192860">
        <w:trPr>
          <w:trHeight w:val="624"/>
        </w:trPr>
        <w:tc>
          <w:tcPr>
            <w:tcW w:w="6946" w:type="dxa"/>
            <w:gridSpan w:val="12"/>
            <w:tcBorders>
              <w:bottom w:val="single" w:sz="8" w:space="0" w:color="2C3B57" w:themeColor="text2"/>
            </w:tcBorders>
            <w:vAlign w:val="bottom"/>
          </w:tcPr>
          <w:p w14:paraId="376E3F95" w14:textId="7C2BC4E9" w:rsidR="00192860" w:rsidRPr="00560EA0" w:rsidRDefault="0032764A" w:rsidP="00DF1CB4">
            <w:pPr>
              <w:pStyle w:val="Heading3"/>
            </w:pPr>
            <w:r>
              <w:t>communications</w:t>
            </w:r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1B89F64C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16BA79CF" w14:textId="77777777" w:rsidR="00192860" w:rsidRDefault="00192860" w:rsidP="00DF1CB4"/>
        </w:tc>
      </w:tr>
      <w:tr w:rsidR="008E369E" w14:paraId="279D438E" w14:textId="77777777" w:rsidTr="00192860">
        <w:trPr>
          <w:trHeight w:val="624"/>
        </w:trPr>
        <w:tc>
          <w:tcPr>
            <w:tcW w:w="6946" w:type="dxa"/>
            <w:gridSpan w:val="12"/>
            <w:tcBorders>
              <w:bottom w:val="single" w:sz="8" w:space="0" w:color="2C3B57" w:themeColor="text2"/>
            </w:tcBorders>
            <w:vAlign w:val="bottom"/>
          </w:tcPr>
          <w:p w14:paraId="40A02CA6" w14:textId="77777777" w:rsidR="0032764A" w:rsidRDefault="0032764A" w:rsidP="0032764A">
            <w:pPr>
              <w:pStyle w:val="ListParagraph"/>
            </w:pPr>
            <w:r>
              <w:t>Excellent written and verbal communication skills.</w:t>
            </w:r>
          </w:p>
          <w:p w14:paraId="5BDDC487" w14:textId="77777777" w:rsidR="0032764A" w:rsidRDefault="0032764A" w:rsidP="0032764A">
            <w:pPr>
              <w:pStyle w:val="ListParagraph"/>
            </w:pPr>
            <w:r>
              <w:t>Confident, articulate, and professional speaking abilities (and experience)</w:t>
            </w:r>
          </w:p>
          <w:p w14:paraId="65C96248" w14:textId="77777777" w:rsidR="0032764A" w:rsidRPr="00192860" w:rsidRDefault="0032764A" w:rsidP="0032764A">
            <w:pPr>
              <w:pStyle w:val="ListParagraph"/>
            </w:pPr>
            <w:r>
              <w:rPr>
                <w:shd w:val="clear" w:color="auto" w:fill="FFFFFF"/>
              </w:rPr>
              <w:t>Empathic listener and persuasive speaker</w:t>
            </w:r>
          </w:p>
          <w:p w14:paraId="79CC4BEE" w14:textId="77777777" w:rsidR="0032764A" w:rsidRDefault="0032764A" w:rsidP="0032764A">
            <w:pPr>
              <w:pStyle w:val="ListParagraph"/>
            </w:pPr>
            <w:r>
              <w:t>Writing creative or factual.</w:t>
            </w:r>
          </w:p>
          <w:p w14:paraId="2D89D941" w14:textId="493558FF" w:rsidR="0032764A" w:rsidRDefault="0032764A" w:rsidP="0032764A">
            <w:pPr>
              <w:pStyle w:val="ListParagraph"/>
            </w:pPr>
            <w:r>
              <w:t xml:space="preserve"> Able to speak in public, to groups, or via electronic media.</w:t>
            </w:r>
          </w:p>
          <w:p w14:paraId="215C9BA9" w14:textId="380C3D77" w:rsidR="00097A96" w:rsidRDefault="00097A96" w:rsidP="00097A96">
            <w:pPr>
              <w:pStyle w:val="ListParagraph"/>
            </w:pPr>
            <w:r>
              <w:t>excellent presentation and negotiation skills</w:t>
            </w:r>
          </w:p>
          <w:p w14:paraId="489ED260" w14:textId="77777777" w:rsidR="00097A96" w:rsidRDefault="00097A96" w:rsidP="00097A96">
            <w:pPr>
              <w:pStyle w:val="ListParagraph"/>
              <w:numPr>
                <w:ilvl w:val="0"/>
                <w:numId w:val="0"/>
              </w:numPr>
              <w:ind w:left="527"/>
            </w:pPr>
          </w:p>
          <w:p w14:paraId="1BF8B3A0" w14:textId="45E92D77" w:rsidR="008E369E" w:rsidRDefault="008E369E" w:rsidP="00DF1CB4">
            <w:pPr>
              <w:pStyle w:val="Heading3"/>
            </w:pPr>
            <w:r>
              <w:t>management and data management</w:t>
            </w:r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2F0FD02D" w14:textId="77777777" w:rsidR="008E369E" w:rsidRDefault="008E369E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0CB21A07" w14:textId="77777777" w:rsidR="008E369E" w:rsidRDefault="008E369E" w:rsidP="00DF1CB4"/>
        </w:tc>
      </w:tr>
      <w:tr w:rsidR="00192860" w14:paraId="09B3A121" w14:textId="77777777" w:rsidTr="00192860">
        <w:trPr>
          <w:trHeight w:val="624"/>
        </w:trPr>
        <w:tc>
          <w:tcPr>
            <w:tcW w:w="6946" w:type="dxa"/>
            <w:gridSpan w:val="12"/>
            <w:tcBorders>
              <w:top w:val="single" w:sz="8" w:space="0" w:color="2C3B57" w:themeColor="text2"/>
            </w:tcBorders>
          </w:tcPr>
          <w:p w14:paraId="6611D91B" w14:textId="77777777" w:rsidR="006A24CA" w:rsidRPr="006A24CA" w:rsidRDefault="006A24CA" w:rsidP="003F1DD2">
            <w:pPr>
              <w:pStyle w:val="ListParagraph"/>
            </w:pPr>
            <w:r w:rsidRPr="006A24CA">
              <w:lastRenderedPageBreak/>
              <w:t>Calculating numbers</w:t>
            </w:r>
          </w:p>
          <w:p w14:paraId="55C2C151" w14:textId="77777777" w:rsidR="006A24CA" w:rsidRPr="006A24CA" w:rsidRDefault="006A24CA" w:rsidP="003F1DD2">
            <w:pPr>
              <w:pStyle w:val="ListParagraph"/>
            </w:pPr>
            <w:r w:rsidRPr="006A24CA">
              <w:t>Compiling data or facts</w:t>
            </w:r>
          </w:p>
          <w:p w14:paraId="2B7F1878" w14:textId="77777777" w:rsidR="006A24CA" w:rsidRPr="006A24CA" w:rsidRDefault="006A24CA" w:rsidP="003F1DD2">
            <w:pPr>
              <w:pStyle w:val="ListParagraph"/>
            </w:pPr>
            <w:r w:rsidRPr="006A24CA">
              <w:t>Record keeping</w:t>
            </w:r>
          </w:p>
          <w:p w14:paraId="45DA777B" w14:textId="77777777" w:rsidR="006A24CA" w:rsidRPr="006A24CA" w:rsidRDefault="006A24CA" w:rsidP="003F1DD2">
            <w:pPr>
              <w:pStyle w:val="ListParagraph"/>
            </w:pPr>
            <w:r w:rsidRPr="006A24CA">
              <w:t>Updating information or records</w:t>
            </w:r>
          </w:p>
          <w:p w14:paraId="692672E3" w14:textId="457C663F" w:rsidR="006A24CA" w:rsidRDefault="006A24CA" w:rsidP="003F1DD2">
            <w:pPr>
              <w:pStyle w:val="ListParagraph"/>
            </w:pPr>
            <w:r w:rsidRPr="006A24CA">
              <w:t>Well-versed in all aspects of</w:t>
            </w:r>
            <w:r w:rsidR="00C40B90">
              <w:t xml:space="preserve"> </w:t>
            </w:r>
            <w:r w:rsidRPr="006A24CA">
              <w:t>accounting</w:t>
            </w:r>
          </w:p>
          <w:p w14:paraId="4DAF37A2" w14:textId="45C2EC67" w:rsidR="006A24CA" w:rsidRPr="006A24CA" w:rsidRDefault="006A24CA" w:rsidP="003F1DD2">
            <w:pPr>
              <w:pStyle w:val="ListParagraph"/>
            </w:pPr>
            <w:r w:rsidRPr="006A24CA">
              <w:t xml:space="preserve">Strong computer skills in </w:t>
            </w:r>
            <w:r w:rsidRPr="008E369E">
              <w:t xml:space="preserve">all computer </w:t>
            </w:r>
            <w:r w:rsidR="00804DA8" w:rsidRPr="008E369E">
              <w:t xml:space="preserve">management programs </w:t>
            </w:r>
          </w:p>
          <w:p w14:paraId="7CC6B108" w14:textId="77777777" w:rsidR="008E369E" w:rsidRPr="008E369E" w:rsidRDefault="008E369E" w:rsidP="003F1DD2">
            <w:pPr>
              <w:pStyle w:val="ListParagraph"/>
            </w:pPr>
            <w:r w:rsidRPr="008E369E">
              <w:t>Able to coordinate several tasks simultaneously</w:t>
            </w:r>
          </w:p>
          <w:p w14:paraId="4C3471CE" w14:textId="0E42D810" w:rsidR="00192860" w:rsidRPr="008E369E" w:rsidRDefault="008E369E" w:rsidP="003F1DD2">
            <w:pPr>
              <w:pStyle w:val="ListParagraph"/>
              <w:rPr>
                <w:rFonts w:ascii="Times New Roman" w:hAnsi="Times New Roman" w:cs="Times New Roman"/>
              </w:rPr>
            </w:pPr>
            <w:r w:rsidRPr="008E369E">
              <w:t>Able to prioritize and operate proactively</w:t>
            </w:r>
          </w:p>
        </w:tc>
        <w:tc>
          <w:tcPr>
            <w:tcW w:w="284" w:type="dxa"/>
            <w:vMerge/>
            <w:tcBorders>
              <w:top w:val="single" w:sz="8" w:space="0" w:color="2C3B57" w:themeColor="text2"/>
            </w:tcBorders>
            <w:vAlign w:val="center"/>
          </w:tcPr>
          <w:p w14:paraId="12FEBFE9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5214F97A" w14:textId="77777777" w:rsidR="00192860" w:rsidRDefault="00192860" w:rsidP="00DF1CB4"/>
        </w:tc>
      </w:tr>
      <w:tr w:rsidR="00192860" w14:paraId="10F41A40" w14:textId="77777777" w:rsidTr="00192860">
        <w:trPr>
          <w:trHeight w:val="567"/>
        </w:trPr>
        <w:tc>
          <w:tcPr>
            <w:tcW w:w="6946" w:type="dxa"/>
            <w:gridSpan w:val="12"/>
            <w:tcBorders>
              <w:bottom w:val="single" w:sz="36" w:space="0" w:color="CADEE5" w:themeColor="background2"/>
            </w:tcBorders>
          </w:tcPr>
          <w:p w14:paraId="4B39205E" w14:textId="7981BB83" w:rsidR="00192860" w:rsidRPr="00560EA0" w:rsidRDefault="00192860" w:rsidP="008E369E">
            <w:pPr>
              <w:pStyle w:val="Heading3"/>
              <w:ind w:left="0"/>
            </w:pPr>
          </w:p>
        </w:tc>
        <w:tc>
          <w:tcPr>
            <w:tcW w:w="284" w:type="dxa"/>
            <w:vMerge/>
            <w:tcBorders>
              <w:bottom w:val="single" w:sz="8" w:space="0" w:color="2C3B57" w:themeColor="text2"/>
            </w:tcBorders>
            <w:vAlign w:val="center"/>
          </w:tcPr>
          <w:p w14:paraId="699B8485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0E37E25F" w14:textId="77777777" w:rsidR="00192860" w:rsidRDefault="00192860" w:rsidP="00DF1CB4"/>
        </w:tc>
      </w:tr>
      <w:tr w:rsidR="00192860" w14:paraId="3C119010" w14:textId="77777777" w:rsidTr="00192860">
        <w:trPr>
          <w:trHeight w:val="797"/>
        </w:trPr>
        <w:tc>
          <w:tcPr>
            <w:tcW w:w="6946" w:type="dxa"/>
            <w:gridSpan w:val="12"/>
            <w:tcBorders>
              <w:top w:val="single" w:sz="8" w:space="0" w:color="2C3B57" w:themeColor="text2"/>
            </w:tcBorders>
          </w:tcPr>
          <w:p w14:paraId="7F9FC484" w14:textId="38C0CF28" w:rsidR="00192860" w:rsidRPr="00560EA0" w:rsidRDefault="00192860" w:rsidP="00B05334">
            <w:pPr>
              <w:pStyle w:val="Text"/>
              <w:ind w:left="0"/>
            </w:pPr>
          </w:p>
        </w:tc>
        <w:tc>
          <w:tcPr>
            <w:tcW w:w="284" w:type="dxa"/>
            <w:vMerge/>
            <w:tcBorders>
              <w:top w:val="single" w:sz="8" w:space="0" w:color="2C3B57" w:themeColor="text2"/>
            </w:tcBorders>
            <w:vAlign w:val="center"/>
          </w:tcPr>
          <w:p w14:paraId="2F42EFCB" w14:textId="77777777" w:rsidR="00192860" w:rsidRDefault="00192860" w:rsidP="00DF1CB4"/>
        </w:tc>
        <w:tc>
          <w:tcPr>
            <w:tcW w:w="3560" w:type="dxa"/>
            <w:gridSpan w:val="6"/>
            <w:vMerge/>
            <w:shd w:val="clear" w:color="auto" w:fill="CADEE5" w:themeFill="background2"/>
            <w:vAlign w:val="center"/>
          </w:tcPr>
          <w:p w14:paraId="35F611B1" w14:textId="77777777" w:rsidR="00192860" w:rsidRDefault="00192860" w:rsidP="00DF1CB4"/>
        </w:tc>
      </w:tr>
      <w:tr w:rsidR="00192860" w14:paraId="436613E0" w14:textId="77777777" w:rsidTr="00192860">
        <w:trPr>
          <w:trHeight w:val="482"/>
        </w:trPr>
        <w:tc>
          <w:tcPr>
            <w:tcW w:w="10790" w:type="dxa"/>
            <w:gridSpan w:val="19"/>
            <w:tcBorders>
              <w:bottom w:val="single" w:sz="36" w:space="0" w:color="CADEE5" w:themeColor="background2"/>
            </w:tcBorders>
          </w:tcPr>
          <w:p w14:paraId="08D08AB6" w14:textId="77777777" w:rsidR="00192860" w:rsidRDefault="00192860" w:rsidP="00DF1CB4"/>
        </w:tc>
      </w:tr>
    </w:tbl>
    <w:p w14:paraId="3E155536" w14:textId="33A439CB" w:rsidR="006647A2" w:rsidRDefault="006647A2" w:rsidP="00DF1CB4"/>
    <w:p w14:paraId="3613E0CF" w14:textId="0B1BE95E" w:rsidR="001B7F45" w:rsidRDefault="00911AEA" w:rsidP="00911AEA">
      <w:pPr>
        <w:pStyle w:val="Heading1"/>
        <w:rPr>
          <w:sz w:val="44"/>
          <w:szCs w:val="22"/>
        </w:rPr>
      </w:pPr>
      <w:r w:rsidRPr="00911AEA">
        <w:rPr>
          <w:sz w:val="44"/>
          <w:szCs w:val="22"/>
        </w:rPr>
        <w:t>Certificates, Awards, and Degrees are Below:</w:t>
      </w:r>
    </w:p>
    <w:p w14:paraId="48D46A47" w14:textId="77777777" w:rsidR="001B7F45" w:rsidRDefault="001B7F45">
      <w:pPr>
        <w:rPr>
          <w:rFonts w:asciiTheme="majorHAnsi" w:eastAsiaTheme="majorEastAsia" w:hAnsiTheme="majorHAnsi" w:cs="Times New Roman (Headings CS)"/>
          <w:b/>
          <w:caps/>
          <w:color w:val="2C3B57" w:themeColor="text2"/>
          <w:sz w:val="44"/>
          <w:szCs w:val="22"/>
        </w:rPr>
      </w:pPr>
      <w:r>
        <w:rPr>
          <w:sz w:val="44"/>
          <w:szCs w:val="22"/>
        </w:rPr>
        <w:br w:type="page"/>
      </w:r>
    </w:p>
    <w:p w14:paraId="70856CCE" w14:textId="77777777" w:rsidR="001B7F45" w:rsidRDefault="001B7F45" w:rsidP="00911AEA">
      <w:pPr>
        <w:pStyle w:val="Heading1"/>
        <w:rPr>
          <w:noProof/>
          <w:sz w:val="44"/>
          <w:szCs w:val="22"/>
        </w:rPr>
      </w:pPr>
    </w:p>
    <w:p w14:paraId="56F188DA" w14:textId="56A60DAB" w:rsidR="001B7F45" w:rsidRDefault="001B7F45" w:rsidP="00911AEA">
      <w:pPr>
        <w:pStyle w:val="Heading1"/>
        <w:rPr>
          <w:sz w:val="44"/>
          <w:szCs w:val="22"/>
        </w:rPr>
      </w:pPr>
      <w:r>
        <w:rPr>
          <w:noProof/>
          <w:sz w:val="44"/>
          <w:szCs w:val="22"/>
        </w:rPr>
        <w:drawing>
          <wp:inline distT="0" distB="0" distL="0" distR="0" wp14:anchorId="275638F7" wp14:editId="799B7CFF">
            <wp:extent cx="8128787" cy="6194328"/>
            <wp:effectExtent l="0" t="4127" r="1587" b="158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7" t="2852" r="11340" b="2667"/>
                    <a:stretch/>
                  </pic:blipFill>
                  <pic:spPr bwMode="auto">
                    <a:xfrm rot="16200000">
                      <a:off x="0" y="0"/>
                      <a:ext cx="8161272" cy="621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73968" w14:textId="77777777" w:rsidR="001B7F45" w:rsidRDefault="001B7F45">
      <w:pPr>
        <w:rPr>
          <w:rFonts w:asciiTheme="majorHAnsi" w:eastAsiaTheme="majorEastAsia" w:hAnsiTheme="majorHAnsi" w:cs="Times New Roman (Headings CS)"/>
          <w:b/>
          <w:caps/>
          <w:color w:val="2C3B57" w:themeColor="text2"/>
          <w:sz w:val="44"/>
          <w:szCs w:val="22"/>
        </w:rPr>
      </w:pPr>
      <w:r>
        <w:rPr>
          <w:sz w:val="44"/>
          <w:szCs w:val="22"/>
        </w:rPr>
        <w:br w:type="page"/>
      </w:r>
    </w:p>
    <w:p w14:paraId="03161E78" w14:textId="77777777" w:rsidR="001B7F45" w:rsidRDefault="001B7F45" w:rsidP="00911AEA">
      <w:pPr>
        <w:pStyle w:val="Heading1"/>
        <w:rPr>
          <w:noProof/>
          <w:sz w:val="44"/>
          <w:szCs w:val="22"/>
        </w:rPr>
      </w:pPr>
    </w:p>
    <w:p w14:paraId="6A94F19D" w14:textId="77777777" w:rsidR="001B7F45" w:rsidRDefault="001B7F45" w:rsidP="00911AEA">
      <w:pPr>
        <w:pStyle w:val="Heading1"/>
        <w:rPr>
          <w:noProof/>
          <w:sz w:val="44"/>
          <w:szCs w:val="22"/>
        </w:rPr>
      </w:pPr>
      <w:r>
        <w:rPr>
          <w:noProof/>
          <w:sz w:val="44"/>
          <w:szCs w:val="22"/>
        </w:rPr>
        <w:drawing>
          <wp:inline distT="0" distB="0" distL="0" distR="0" wp14:anchorId="43665BD8" wp14:editId="587DC921">
            <wp:extent cx="8596572" cy="6133378"/>
            <wp:effectExtent l="0" t="6667" r="7937" b="793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4" t="2259" r="7038" b="1778"/>
                    <a:stretch/>
                  </pic:blipFill>
                  <pic:spPr bwMode="auto">
                    <a:xfrm rot="16200000">
                      <a:off x="0" y="0"/>
                      <a:ext cx="8613951" cy="614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BA74A" w14:textId="3249B8A0" w:rsidR="001B7F45" w:rsidRPr="001B7F45" w:rsidRDefault="001B7F45" w:rsidP="001B7F45">
      <w:pPr>
        <w:pStyle w:val="Heading1"/>
        <w:rPr>
          <w:sz w:val="44"/>
          <w:szCs w:val="22"/>
        </w:rPr>
      </w:pPr>
      <w:r>
        <w:rPr>
          <w:noProof/>
          <w:sz w:val="44"/>
          <w:szCs w:val="22"/>
        </w:rPr>
        <w:lastRenderedPageBreak/>
        <w:drawing>
          <wp:inline distT="0" distB="0" distL="0" distR="0" wp14:anchorId="14183CDC" wp14:editId="69729677">
            <wp:extent cx="8951629" cy="6475327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0" t="1328" r="4021"/>
                    <a:stretch/>
                  </pic:blipFill>
                  <pic:spPr bwMode="auto">
                    <a:xfrm rot="16200000">
                      <a:off x="0" y="0"/>
                      <a:ext cx="8961717" cy="648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92C49" w14:textId="41D8EFD3" w:rsidR="00AB03FA" w:rsidRDefault="001B7F45" w:rsidP="00911AEA">
      <w:pPr>
        <w:pStyle w:val="Heading1"/>
        <w:rPr>
          <w:sz w:val="44"/>
          <w:szCs w:val="22"/>
        </w:rPr>
      </w:pPr>
      <w:r>
        <w:rPr>
          <w:noProof/>
          <w:sz w:val="44"/>
          <w:szCs w:val="22"/>
        </w:rPr>
        <w:lastRenderedPageBreak/>
        <w:drawing>
          <wp:inline distT="0" distB="0" distL="0" distR="0" wp14:anchorId="63D5436B" wp14:editId="37DD5A2B">
            <wp:extent cx="6858000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4114" w14:textId="5E2532CF" w:rsidR="001B7F45" w:rsidRDefault="001B7F45" w:rsidP="001B7F45">
      <w:r>
        <w:rPr>
          <w:noProof/>
        </w:rPr>
        <w:lastRenderedPageBreak/>
        <w:drawing>
          <wp:inline distT="0" distB="0" distL="0" distR="0" wp14:anchorId="73DC98E0" wp14:editId="035B3C4E">
            <wp:extent cx="9144000" cy="6126480"/>
            <wp:effectExtent l="381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0B0F" w14:textId="669E32C5" w:rsidR="001B7F45" w:rsidRPr="001B7F45" w:rsidRDefault="001B7F45" w:rsidP="001B7F45">
      <w:r>
        <w:rPr>
          <w:noProof/>
        </w:rPr>
        <w:lastRenderedPageBreak/>
        <w:drawing>
          <wp:inline distT="0" distB="0" distL="0" distR="0" wp14:anchorId="5E0EAE45" wp14:editId="669BB9BC">
            <wp:extent cx="7620000" cy="5715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F45" w:rsidRPr="001B7F45" w:rsidSect="00D06709"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3090F" w14:textId="77777777" w:rsidR="00BC2340" w:rsidRDefault="00BC2340" w:rsidP="00DF1CB4">
      <w:r>
        <w:separator/>
      </w:r>
    </w:p>
  </w:endnote>
  <w:endnote w:type="continuationSeparator" w:id="0">
    <w:p w14:paraId="662F5D5A" w14:textId="77777777" w:rsidR="00BC2340" w:rsidRDefault="00BC2340" w:rsidP="00DF1C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imes New Roman (Headings CS)">
    <w:altName w:val="Times New Roman"/>
    <w:charset w:val="00"/>
    <w:family w:val="roman"/>
    <w:pitch w:val="default"/>
  </w:font>
  <w:font w:name="Gill Sans MT">
    <w:altName w:val="Segoe U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9F52B" w14:textId="77777777" w:rsidR="00BC2340" w:rsidRDefault="00BC2340" w:rsidP="00DF1CB4">
      <w:r>
        <w:separator/>
      </w:r>
    </w:p>
  </w:footnote>
  <w:footnote w:type="continuationSeparator" w:id="0">
    <w:p w14:paraId="12992B3C" w14:textId="77777777" w:rsidR="00BC2340" w:rsidRDefault="00BC2340" w:rsidP="00DF1C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1387AD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4EC9C9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46A171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15E0E6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028B6F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534EA5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C304EF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2344BD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9E441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A466F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C45E71"/>
    <w:multiLevelType w:val="multilevel"/>
    <w:tmpl w:val="B7C69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0B68CF"/>
    <w:multiLevelType w:val="multilevel"/>
    <w:tmpl w:val="3F4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A91F6E"/>
    <w:multiLevelType w:val="multilevel"/>
    <w:tmpl w:val="02A0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2A72CA"/>
    <w:multiLevelType w:val="hybridMultilevel"/>
    <w:tmpl w:val="AA32DD20"/>
    <w:lvl w:ilvl="0" w:tplc="A7EA5B54">
      <w:start w:val="1"/>
      <w:numFmt w:val="bullet"/>
      <w:pStyle w:val="ListParagraph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301F1E"/>
    <w:multiLevelType w:val="multilevel"/>
    <w:tmpl w:val="13AA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D5488C"/>
    <w:multiLevelType w:val="hybridMultilevel"/>
    <w:tmpl w:val="A7F62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1052B3"/>
    <w:multiLevelType w:val="hybridMultilevel"/>
    <w:tmpl w:val="A71A0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EE21E4"/>
    <w:multiLevelType w:val="hybridMultilevel"/>
    <w:tmpl w:val="9E9EB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0B3A4D"/>
    <w:multiLevelType w:val="multilevel"/>
    <w:tmpl w:val="BF50F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7548EF"/>
    <w:multiLevelType w:val="multilevel"/>
    <w:tmpl w:val="598E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8A4D72"/>
    <w:multiLevelType w:val="multilevel"/>
    <w:tmpl w:val="91669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A4328E"/>
    <w:multiLevelType w:val="multilevel"/>
    <w:tmpl w:val="44A03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EA6D78"/>
    <w:multiLevelType w:val="multilevel"/>
    <w:tmpl w:val="CF266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C806A2"/>
    <w:multiLevelType w:val="multilevel"/>
    <w:tmpl w:val="28082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780AD6"/>
    <w:multiLevelType w:val="multilevel"/>
    <w:tmpl w:val="DC2E8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D571DE"/>
    <w:multiLevelType w:val="multilevel"/>
    <w:tmpl w:val="2C4E3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F02993"/>
    <w:multiLevelType w:val="multilevel"/>
    <w:tmpl w:val="506A6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954368">
    <w:abstractNumId w:val="0"/>
  </w:num>
  <w:num w:numId="2" w16cid:durableId="846865903">
    <w:abstractNumId w:val="1"/>
  </w:num>
  <w:num w:numId="3" w16cid:durableId="2059161421">
    <w:abstractNumId w:val="2"/>
  </w:num>
  <w:num w:numId="4" w16cid:durableId="408771220">
    <w:abstractNumId w:val="3"/>
  </w:num>
  <w:num w:numId="5" w16cid:durableId="1335303642">
    <w:abstractNumId w:val="8"/>
  </w:num>
  <w:num w:numId="6" w16cid:durableId="91512347">
    <w:abstractNumId w:val="4"/>
  </w:num>
  <w:num w:numId="7" w16cid:durableId="1203131951">
    <w:abstractNumId w:val="5"/>
  </w:num>
  <w:num w:numId="8" w16cid:durableId="1776053832">
    <w:abstractNumId w:val="6"/>
  </w:num>
  <w:num w:numId="9" w16cid:durableId="346952024">
    <w:abstractNumId w:val="7"/>
  </w:num>
  <w:num w:numId="10" w16cid:durableId="762915601">
    <w:abstractNumId w:val="9"/>
  </w:num>
  <w:num w:numId="11" w16cid:durableId="1162745161">
    <w:abstractNumId w:val="13"/>
  </w:num>
  <w:num w:numId="12" w16cid:durableId="1739743112">
    <w:abstractNumId w:val="17"/>
  </w:num>
  <w:num w:numId="13" w16cid:durableId="1493526001">
    <w:abstractNumId w:val="15"/>
  </w:num>
  <w:num w:numId="14" w16cid:durableId="673071095">
    <w:abstractNumId w:val="16"/>
  </w:num>
  <w:num w:numId="15" w16cid:durableId="197281863">
    <w:abstractNumId w:val="11"/>
  </w:num>
  <w:num w:numId="16" w16cid:durableId="1599871494">
    <w:abstractNumId w:val="26"/>
  </w:num>
  <w:num w:numId="17" w16cid:durableId="262882127">
    <w:abstractNumId w:val="20"/>
  </w:num>
  <w:num w:numId="18" w16cid:durableId="229077047">
    <w:abstractNumId w:val="10"/>
  </w:num>
  <w:num w:numId="19" w16cid:durableId="266933392">
    <w:abstractNumId w:val="23"/>
  </w:num>
  <w:num w:numId="20" w16cid:durableId="1450659126">
    <w:abstractNumId w:val="24"/>
  </w:num>
  <w:num w:numId="21" w16cid:durableId="279920535">
    <w:abstractNumId w:val="22"/>
  </w:num>
  <w:num w:numId="22" w16cid:durableId="637609939">
    <w:abstractNumId w:val="21"/>
  </w:num>
  <w:num w:numId="23" w16cid:durableId="1384645955">
    <w:abstractNumId w:val="14"/>
  </w:num>
  <w:num w:numId="24" w16cid:durableId="1238519936">
    <w:abstractNumId w:val="19"/>
  </w:num>
  <w:num w:numId="25" w16cid:durableId="354961070">
    <w:abstractNumId w:val="12"/>
  </w:num>
  <w:num w:numId="26" w16cid:durableId="126172104">
    <w:abstractNumId w:val="18"/>
  </w:num>
  <w:num w:numId="27" w16cid:durableId="141619968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BF3"/>
    <w:rsid w:val="00063BF3"/>
    <w:rsid w:val="000978EC"/>
    <w:rsid w:val="00097A96"/>
    <w:rsid w:val="00183B51"/>
    <w:rsid w:val="00192860"/>
    <w:rsid w:val="001B34A6"/>
    <w:rsid w:val="001B4C6C"/>
    <w:rsid w:val="001B7F45"/>
    <w:rsid w:val="001E5635"/>
    <w:rsid w:val="00263A3A"/>
    <w:rsid w:val="002B73E2"/>
    <w:rsid w:val="002D0699"/>
    <w:rsid w:val="002D3AB8"/>
    <w:rsid w:val="0032764A"/>
    <w:rsid w:val="0033005C"/>
    <w:rsid w:val="0033362E"/>
    <w:rsid w:val="0035532A"/>
    <w:rsid w:val="003950CC"/>
    <w:rsid w:val="003C6DE1"/>
    <w:rsid w:val="003D2EE6"/>
    <w:rsid w:val="003D63CF"/>
    <w:rsid w:val="003F1DD2"/>
    <w:rsid w:val="00413477"/>
    <w:rsid w:val="00480594"/>
    <w:rsid w:val="004A586E"/>
    <w:rsid w:val="005217C8"/>
    <w:rsid w:val="00532150"/>
    <w:rsid w:val="005546B6"/>
    <w:rsid w:val="00560EA0"/>
    <w:rsid w:val="00576380"/>
    <w:rsid w:val="005E09DE"/>
    <w:rsid w:val="005F5561"/>
    <w:rsid w:val="006428AC"/>
    <w:rsid w:val="006647A2"/>
    <w:rsid w:val="00680892"/>
    <w:rsid w:val="006A24CA"/>
    <w:rsid w:val="006B1F14"/>
    <w:rsid w:val="006C60E6"/>
    <w:rsid w:val="00752653"/>
    <w:rsid w:val="00784A18"/>
    <w:rsid w:val="007A2F52"/>
    <w:rsid w:val="007A4CD7"/>
    <w:rsid w:val="007E5B18"/>
    <w:rsid w:val="00804DA8"/>
    <w:rsid w:val="00834135"/>
    <w:rsid w:val="008E369E"/>
    <w:rsid w:val="00911AEA"/>
    <w:rsid w:val="00921C27"/>
    <w:rsid w:val="00983539"/>
    <w:rsid w:val="009835F5"/>
    <w:rsid w:val="00991770"/>
    <w:rsid w:val="00A520FA"/>
    <w:rsid w:val="00A942CF"/>
    <w:rsid w:val="00AB03FA"/>
    <w:rsid w:val="00AC4D06"/>
    <w:rsid w:val="00AD0DDD"/>
    <w:rsid w:val="00AD6FA4"/>
    <w:rsid w:val="00B05334"/>
    <w:rsid w:val="00B7176C"/>
    <w:rsid w:val="00B81DFF"/>
    <w:rsid w:val="00BC2340"/>
    <w:rsid w:val="00BF0816"/>
    <w:rsid w:val="00C16321"/>
    <w:rsid w:val="00C40B90"/>
    <w:rsid w:val="00C72580"/>
    <w:rsid w:val="00D06709"/>
    <w:rsid w:val="00D067AC"/>
    <w:rsid w:val="00D74C88"/>
    <w:rsid w:val="00DE06A8"/>
    <w:rsid w:val="00DF1CB4"/>
    <w:rsid w:val="00E072CC"/>
    <w:rsid w:val="00E14266"/>
    <w:rsid w:val="00F86B06"/>
    <w:rsid w:val="00FA4DB0"/>
    <w:rsid w:val="00FF2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2F94C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5"/>
    <w:qFormat/>
    <w:rsid w:val="00DF1CB4"/>
    <w:rPr>
      <w:rFonts w:cstheme="minorHAnsi"/>
      <w:sz w:val="20"/>
    </w:rPr>
  </w:style>
  <w:style w:type="paragraph" w:styleId="Heading1">
    <w:name w:val="heading 1"/>
    <w:basedOn w:val="Normal"/>
    <w:next w:val="Normal"/>
    <w:link w:val="Heading1Char"/>
    <w:qFormat/>
    <w:rsid w:val="00FA4DB0"/>
    <w:pPr>
      <w:keepNext/>
      <w:keepLines/>
      <w:jc w:val="center"/>
      <w:outlineLvl w:val="0"/>
    </w:pPr>
    <w:rPr>
      <w:rFonts w:asciiTheme="majorHAnsi" w:eastAsiaTheme="majorEastAsia" w:hAnsiTheme="majorHAnsi" w:cs="Times New Roman (Headings CS)"/>
      <w:b/>
      <w:caps/>
      <w:color w:val="2C3B57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FA4DB0"/>
    <w:pPr>
      <w:keepNext/>
      <w:keepLines/>
      <w:spacing w:before="40"/>
      <w:jc w:val="center"/>
      <w:outlineLvl w:val="1"/>
    </w:pPr>
    <w:rPr>
      <w:rFonts w:eastAsiaTheme="majorEastAsia" w:cs="Times New Roman (Headings CS)"/>
      <w:caps/>
      <w:color w:val="000000" w:themeColor="text1"/>
      <w:spacing w:val="80"/>
      <w:sz w:val="44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rsid w:val="00FA4DB0"/>
    <w:pPr>
      <w:keepNext/>
      <w:keepLines/>
      <w:spacing w:after="40"/>
      <w:ind w:left="170"/>
      <w:outlineLvl w:val="2"/>
    </w:pPr>
    <w:rPr>
      <w:rFonts w:ascii="Franklin Gothic Medium" w:eastAsiaTheme="majorEastAsia" w:hAnsi="Franklin Gothic Medium" w:cs="Times New Roman (Headings CS)"/>
      <w:b/>
      <w:caps/>
      <w:color w:val="2C3B57" w:themeColor="text2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D067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D3AB8"/>
    <w:rPr>
      <w:sz w:val="16"/>
    </w:rPr>
  </w:style>
  <w:style w:type="paragraph" w:styleId="Footer">
    <w:name w:val="footer"/>
    <w:basedOn w:val="Normal"/>
    <w:link w:val="FooterChar"/>
    <w:uiPriority w:val="99"/>
    <w:semiHidden/>
    <w:rsid w:val="00D067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D3AB8"/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rsid w:val="00D0670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AB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067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2D3AB8"/>
    <w:rPr>
      <w:rFonts w:asciiTheme="majorHAnsi" w:eastAsiaTheme="majorEastAsia" w:hAnsiTheme="majorHAnsi" w:cs="Times New Roman (Headings CS)"/>
      <w:b/>
      <w:caps/>
      <w:color w:val="2C3B57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2D3AB8"/>
    <w:rPr>
      <w:rFonts w:eastAsiaTheme="majorEastAsia" w:cs="Times New Roman (Headings CS)"/>
      <w:caps/>
      <w:color w:val="000000" w:themeColor="text1"/>
      <w:spacing w:val="80"/>
      <w:sz w:val="44"/>
      <w:szCs w:val="26"/>
    </w:rPr>
  </w:style>
  <w:style w:type="character" w:customStyle="1" w:styleId="Heading3Char">
    <w:name w:val="Heading 3 Char"/>
    <w:basedOn w:val="DefaultParagraphFont"/>
    <w:link w:val="Heading3"/>
    <w:uiPriority w:val="2"/>
    <w:rsid w:val="002D3AB8"/>
    <w:rPr>
      <w:rFonts w:ascii="Franklin Gothic Medium" w:eastAsiaTheme="majorEastAsia" w:hAnsi="Franklin Gothic Medium" w:cs="Times New Roman (Headings CS)"/>
      <w:b/>
      <w:caps/>
      <w:color w:val="2C3B57" w:themeColor="text2"/>
      <w:sz w:val="28"/>
    </w:rPr>
  </w:style>
  <w:style w:type="paragraph" w:customStyle="1" w:styleId="Text">
    <w:name w:val="Text"/>
    <w:basedOn w:val="Normal"/>
    <w:uiPriority w:val="3"/>
    <w:qFormat/>
    <w:rsid w:val="00FA4DB0"/>
    <w:pPr>
      <w:spacing w:line="288" w:lineRule="auto"/>
      <w:ind w:left="170" w:right="113"/>
    </w:pPr>
    <w:rPr>
      <w:color w:val="404040" w:themeColor="text1" w:themeTint="BF"/>
      <w:sz w:val="22"/>
    </w:rPr>
  </w:style>
  <w:style w:type="paragraph" w:customStyle="1" w:styleId="Dates">
    <w:name w:val="Dates"/>
    <w:basedOn w:val="Normal"/>
    <w:uiPriority w:val="4"/>
    <w:qFormat/>
    <w:rsid w:val="00FA4DB0"/>
    <w:pPr>
      <w:ind w:left="170"/>
    </w:pPr>
    <w:rPr>
      <w:b/>
      <w:color w:val="2C3B57" w:themeColor="text2"/>
    </w:rPr>
  </w:style>
  <w:style w:type="paragraph" w:styleId="ListParagraph">
    <w:name w:val="List Paragraph"/>
    <w:basedOn w:val="Normal"/>
    <w:uiPriority w:val="6"/>
    <w:qFormat/>
    <w:rsid w:val="00FA4DB0"/>
    <w:pPr>
      <w:numPr>
        <w:numId w:val="11"/>
      </w:numPr>
      <w:spacing w:before="80" w:line="360" w:lineRule="auto"/>
      <w:contextualSpacing/>
    </w:pPr>
    <w:rPr>
      <w:rFonts w:ascii="Gill Sans MT" w:hAnsi="Gill Sans MT" w:cs="Times New Roman (Body CS)"/>
      <w:caps/>
      <w:color w:val="000000" w:themeColor="text1"/>
      <w:sz w:val="22"/>
    </w:rPr>
  </w:style>
  <w:style w:type="character" w:styleId="PlaceholderText">
    <w:name w:val="Placeholder Text"/>
    <w:basedOn w:val="DefaultParagraphFont"/>
    <w:uiPriority w:val="99"/>
    <w:semiHidden/>
    <w:rsid w:val="00FA4DB0"/>
    <w:rPr>
      <w:color w:val="808080"/>
    </w:rPr>
  </w:style>
  <w:style w:type="character" w:styleId="Emphasis">
    <w:name w:val="Emphasis"/>
    <w:basedOn w:val="DefaultParagraphFont"/>
    <w:uiPriority w:val="20"/>
    <w:qFormat/>
    <w:rsid w:val="00DF1CB4"/>
    <w:rPr>
      <w:b/>
      <w:i w:val="0"/>
      <w:iCs/>
    </w:rPr>
  </w:style>
  <w:style w:type="paragraph" w:customStyle="1" w:styleId="trt0xe">
    <w:name w:val="trt0xe"/>
    <w:basedOn w:val="Normal"/>
    <w:rsid w:val="0019286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7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otan\AppData\Roaming\Microsoft\Templates\Organized%20modern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DBF074FD31641B5933B81636DEEBF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B7FFF4-95A5-4AE9-A1C2-92881DEB0EF2}"/>
      </w:docPartPr>
      <w:docPartBody>
        <w:p w:rsidR="00E21160" w:rsidRDefault="008B3C98">
          <w:pPr>
            <w:pStyle w:val="4DBF074FD31641B5933B81636DEEBFB2"/>
          </w:pPr>
          <w:r w:rsidRPr="005F5561">
            <w:t>Objective</w:t>
          </w:r>
        </w:p>
      </w:docPartBody>
    </w:docPart>
    <w:docPart>
      <w:docPartPr>
        <w:name w:val="D13314297A764503B9219FA8BEB450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A31761-F3CB-4153-9D07-F7525FBD475E}"/>
      </w:docPartPr>
      <w:docPartBody>
        <w:p w:rsidR="00E21160" w:rsidRDefault="008B3C98">
          <w:pPr>
            <w:pStyle w:val="D13314297A764503B9219FA8BEB450E3"/>
          </w:pPr>
          <w:r w:rsidRPr="00AD0DDD">
            <w:t>Education</w:t>
          </w:r>
        </w:p>
      </w:docPartBody>
    </w:docPart>
    <w:docPart>
      <w:docPartPr>
        <w:name w:val="59BDEE81047948B68B1527CB5B5AB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2136BF-1166-442C-AD46-68831A01A976}"/>
      </w:docPartPr>
      <w:docPartBody>
        <w:p w:rsidR="00E21160" w:rsidRDefault="008B3C98">
          <w:pPr>
            <w:pStyle w:val="59BDEE81047948B68B1527CB5B5ABFBD"/>
          </w:pPr>
          <w:r w:rsidRPr="00A520FA">
            <w:rPr>
              <w:noProof/>
              <w:lang w:eastAsia="en-AU"/>
            </w:rPr>
            <w:t>KEY SKILLS</w:t>
          </w:r>
        </w:p>
      </w:docPartBody>
    </w:docPart>
    <w:docPart>
      <w:docPartPr>
        <w:name w:val="C42027D55A9040A1A47EDA2582C822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273A32-A6CC-40B6-BC93-7A9F97F91950}"/>
      </w:docPartPr>
      <w:docPartBody>
        <w:p w:rsidR="00F52FE3" w:rsidRPr="00AD0DDD" w:rsidRDefault="008B3C98" w:rsidP="00DF1CB4">
          <w:pPr>
            <w:pStyle w:val="ListParagraph"/>
          </w:pPr>
          <w:r w:rsidRPr="00AD0DDD">
            <w:t>Marketing</w:t>
          </w:r>
        </w:p>
        <w:p w:rsidR="00F52FE3" w:rsidRPr="00AD0DDD" w:rsidRDefault="008B3C98" w:rsidP="00DF1CB4">
          <w:pPr>
            <w:pStyle w:val="ListParagraph"/>
          </w:pPr>
          <w:r w:rsidRPr="00AD0DDD">
            <w:t>Project Managment</w:t>
          </w:r>
        </w:p>
        <w:p w:rsidR="00F52FE3" w:rsidRPr="00AD0DDD" w:rsidRDefault="008B3C98" w:rsidP="00DF1CB4">
          <w:pPr>
            <w:pStyle w:val="ListParagraph"/>
          </w:pPr>
          <w:r w:rsidRPr="00AD0DDD">
            <w:t>Budget Planning</w:t>
          </w:r>
        </w:p>
        <w:p w:rsidR="00F52FE3" w:rsidRPr="00AD0DDD" w:rsidRDefault="008B3C98" w:rsidP="00DF1CB4">
          <w:pPr>
            <w:pStyle w:val="ListParagraph"/>
          </w:pPr>
          <w:r w:rsidRPr="00AD0DDD">
            <w:t>Social Media</w:t>
          </w:r>
        </w:p>
        <w:p w:rsidR="00E21160" w:rsidRDefault="008B3C98">
          <w:pPr>
            <w:pStyle w:val="C42027D55A9040A1A47EDA2582C822F7"/>
          </w:pPr>
          <w:r w:rsidRPr="00AD0DDD">
            <w:t>Planning</w:t>
          </w:r>
        </w:p>
      </w:docPartBody>
    </w:docPart>
    <w:docPart>
      <w:docPartPr>
        <w:name w:val="BD10074F56914579B39535CC8E6790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75F83A-E36A-4F3E-ABB9-51377BE0D5F2}"/>
      </w:docPartPr>
      <w:docPartBody>
        <w:p w:rsidR="00E21160" w:rsidRDefault="008B3C98">
          <w:pPr>
            <w:pStyle w:val="BD10074F56914579B39535CC8E679094"/>
          </w:pPr>
          <w:r w:rsidRPr="00AD0DDD">
            <w:t>AWARDS</w:t>
          </w:r>
        </w:p>
      </w:docPartBody>
    </w:docPart>
    <w:docPart>
      <w:docPartPr>
        <w:name w:val="F01084E17545442E96F2AF5E642454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59EE6F-1755-4DC1-AD2A-DE19DF7137D5}"/>
      </w:docPartPr>
      <w:docPartBody>
        <w:p w:rsidR="000F4B8C" w:rsidRDefault="00E21160" w:rsidP="00E21160">
          <w:pPr>
            <w:pStyle w:val="F01084E17545442E96F2AF5E64245470"/>
          </w:pPr>
          <w:r w:rsidRPr="00560EA0">
            <w:t>Leadership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imes New Roman (Headings CS)">
    <w:altName w:val="Times New Roman"/>
    <w:charset w:val="00"/>
    <w:family w:val="roman"/>
    <w:pitch w:val="default"/>
  </w:font>
  <w:font w:name="Gill Sans MT">
    <w:altName w:val="Segoe UI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A72CA"/>
    <w:multiLevelType w:val="hybridMultilevel"/>
    <w:tmpl w:val="1040BCF8"/>
    <w:lvl w:ilvl="0" w:tplc="A7EA5B54">
      <w:start w:val="1"/>
      <w:numFmt w:val="bullet"/>
      <w:pStyle w:val="ListParagraph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8637406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06C"/>
    <w:rsid w:val="000F4B8C"/>
    <w:rsid w:val="004A65DB"/>
    <w:rsid w:val="004E32FE"/>
    <w:rsid w:val="008B3C98"/>
    <w:rsid w:val="009B706C"/>
    <w:rsid w:val="009C417A"/>
    <w:rsid w:val="00E21160"/>
    <w:rsid w:val="00EF6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DBF074FD31641B5933B81636DEEBFB2">
    <w:name w:val="4DBF074FD31641B5933B81636DEEBFB2"/>
  </w:style>
  <w:style w:type="paragraph" w:customStyle="1" w:styleId="D13314297A764503B9219FA8BEB450E3">
    <w:name w:val="D13314297A764503B9219FA8BEB450E3"/>
  </w:style>
  <w:style w:type="paragraph" w:customStyle="1" w:styleId="59BDEE81047948B68B1527CB5B5ABFBD">
    <w:name w:val="59BDEE81047948B68B1527CB5B5ABFBD"/>
  </w:style>
  <w:style w:type="paragraph" w:styleId="ListParagraph">
    <w:name w:val="List Paragraph"/>
    <w:basedOn w:val="Normal"/>
    <w:uiPriority w:val="6"/>
    <w:qFormat/>
    <w:rsid w:val="004E32FE"/>
    <w:pPr>
      <w:numPr>
        <w:numId w:val="1"/>
      </w:numPr>
      <w:spacing w:before="80" w:after="0" w:line="360" w:lineRule="auto"/>
      <w:ind w:left="527" w:hanging="357"/>
      <w:contextualSpacing/>
    </w:pPr>
    <w:rPr>
      <w:rFonts w:ascii="Gill Sans MT" w:eastAsiaTheme="minorHAnsi" w:hAnsi="Gill Sans MT" w:cs="Times New Roman (Body CS)"/>
      <w:caps/>
      <w:color w:val="000000" w:themeColor="text1"/>
      <w:szCs w:val="24"/>
    </w:rPr>
  </w:style>
  <w:style w:type="paragraph" w:customStyle="1" w:styleId="C42027D55A9040A1A47EDA2582C822F7">
    <w:name w:val="C42027D55A9040A1A47EDA2582C822F7"/>
  </w:style>
  <w:style w:type="paragraph" w:customStyle="1" w:styleId="BD10074F56914579B39535CC8E679094">
    <w:name w:val="BD10074F56914579B39535CC8E679094"/>
  </w:style>
  <w:style w:type="paragraph" w:customStyle="1" w:styleId="F01084E17545442E96F2AF5E64245470">
    <w:name w:val="F01084E17545442E96F2AF5E64245470"/>
    <w:rsid w:val="00E21160"/>
  </w:style>
  <w:style w:type="paragraph" w:customStyle="1" w:styleId="708814EAC3AB4B5E9D47997E3607AC83">
    <w:name w:val="708814EAC3AB4B5E9D47997E3607AC83"/>
    <w:rsid w:val="004E32FE"/>
  </w:style>
  <w:style w:type="paragraph" w:customStyle="1" w:styleId="3B7E3F34E7D0436EB2E6654DFFBA7449">
    <w:name w:val="3B7E3F34E7D0436EB2E6654DFFBA7449"/>
    <w:rsid w:val="004E32FE"/>
  </w:style>
  <w:style w:type="paragraph" w:customStyle="1" w:styleId="4A0DB7FFA5BE444BB1665ABFCD34B608">
    <w:name w:val="4A0DB7FFA5BE444BB1665ABFCD34B608"/>
    <w:rsid w:val="004E32FE"/>
  </w:style>
  <w:style w:type="paragraph" w:customStyle="1" w:styleId="68D78C425E4D45098F18FB0AC365CE47">
    <w:name w:val="68D78C425E4D45098F18FB0AC365CE47"/>
    <w:rsid w:val="004E32FE"/>
  </w:style>
  <w:style w:type="paragraph" w:customStyle="1" w:styleId="F1D287BFE07F40A8AE54FCB76D291D6C">
    <w:name w:val="F1D287BFE07F40A8AE54FCB76D291D6C"/>
    <w:rsid w:val="004E32FE"/>
  </w:style>
  <w:style w:type="paragraph" w:customStyle="1" w:styleId="363742FD4699440DBFF7FDB0C2B9909F">
    <w:name w:val="363742FD4699440DBFF7FDB0C2B9909F"/>
    <w:rsid w:val="004E32FE"/>
  </w:style>
  <w:style w:type="paragraph" w:customStyle="1" w:styleId="6C998481F9534681AB9ED5140B5B07C3">
    <w:name w:val="6C998481F9534681AB9ED5140B5B07C3"/>
    <w:rsid w:val="004E32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dernResume">
  <a:themeElements>
    <a:clrScheme name="ModernResume 1">
      <a:dk1>
        <a:srgbClr val="000000"/>
      </a:dk1>
      <a:lt1>
        <a:srgbClr val="FFFFFF"/>
      </a:lt1>
      <a:dk2>
        <a:srgbClr val="2C3B57"/>
      </a:dk2>
      <a:lt2>
        <a:srgbClr val="CADEE5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1">
      <a:majorFont>
        <a:latin typeface="Franklin Gothic Medium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odernResume" id="{B79958AF-6D2F-8E47-B31C-9D77199320A6}" vid="{735B7FF7-6B85-2E43-9A7F-201390A7BE5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  <Status xmlns="71af3243-3dd4-4a8d-8c0d-dd76da1f02a5">Not started</Status>
  </documentManagement>
</p:properties>
</file>

<file path=customXml/itemProps1.xml><?xml version="1.0" encoding="utf-8"?>
<ds:datastoreItem xmlns:ds="http://schemas.openxmlformats.org/officeDocument/2006/customXml" ds:itemID="{647FEFD4-54E2-43C2-B579-757DDE7F1A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ED917E-6B3F-4995-8090-FD9CFEE6603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735428-6F95-4096-840F-2DD96B16B62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Organized modern resume</Template>
  <TotalTime>0</TotalTime>
  <Pages>9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2022-04-07T18:58:00Z</dcterms:created>
  <dcterms:modified xsi:type="dcterms:W3CDTF">2023-02-26T17:01:00Z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